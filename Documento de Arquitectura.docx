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964B" w14:textId="7C724B72" w:rsidR="00076856" w:rsidRPr="00874AA1" w:rsidRDefault="00C10E88" w:rsidP="00874AA1">
      <w:pPr>
        <w:pStyle w:val="Ttulo"/>
      </w:pPr>
      <w:r>
        <w:t>Documento de Arquitectura</w:t>
      </w:r>
    </w:p>
    <w:p w14:paraId="01EC8C19" w14:textId="121153DF" w:rsidR="00076856" w:rsidRPr="00874AA1" w:rsidRDefault="00C10E88" w:rsidP="00874AA1">
      <w:pPr>
        <w:pStyle w:val="Ttulo"/>
      </w:pPr>
      <w:proofErr w:type="spellStart"/>
      <w:r>
        <w:t>DrawIt</w:t>
      </w:r>
      <w:proofErr w:type="spellEnd"/>
      <w:r>
        <w:t>!!!</w:t>
      </w:r>
    </w:p>
    <w:p w14:paraId="2F419404" w14:textId="63FA5384" w:rsidR="00C10E88" w:rsidRPr="00007DD6" w:rsidRDefault="00007DD6" w:rsidP="00C10E88">
      <w:pPr>
        <w:pStyle w:val="Ttulo1"/>
        <w:rPr>
          <w:u w:val="single"/>
        </w:rPr>
      </w:pPr>
      <w:r>
        <w:t>Integrantes:</w:t>
      </w:r>
    </w:p>
    <w:p w14:paraId="45919994" w14:textId="77777777" w:rsidR="00C10E88" w:rsidRPr="00C10E88" w:rsidRDefault="00C10E88" w:rsidP="00C10E88">
      <w:pPr>
        <w:numPr>
          <w:ilvl w:val="0"/>
          <w:numId w:val="5"/>
        </w:numPr>
        <w:shd w:val="clear" w:color="auto" w:fill="FFFFFF"/>
        <w:spacing w:after="0" w:line="240" w:lineRule="auto"/>
        <w:rPr>
          <w:rFonts w:eastAsia="Times New Roman" w:cstheme="minorHAnsi"/>
          <w:sz w:val="22"/>
          <w:szCs w:val="22"/>
          <w:lang w:val="es-CO" w:eastAsia="es-CO"/>
        </w:rPr>
      </w:pPr>
      <w:r w:rsidRPr="00C10E88">
        <w:rPr>
          <w:rFonts w:eastAsia="Times New Roman" w:cstheme="minorHAnsi"/>
          <w:sz w:val="22"/>
          <w:szCs w:val="22"/>
          <w:lang w:val="es-CO" w:eastAsia="es-CO"/>
        </w:rPr>
        <w:t>Nicole Vanessa Montaña Gómez</w:t>
      </w:r>
    </w:p>
    <w:p w14:paraId="7DBD93E9" w14:textId="77777777" w:rsidR="00C10E88" w:rsidRPr="00C10E88" w:rsidRDefault="00C10E88" w:rsidP="00C10E88">
      <w:pPr>
        <w:numPr>
          <w:ilvl w:val="0"/>
          <w:numId w:val="5"/>
        </w:numPr>
        <w:shd w:val="clear" w:color="auto" w:fill="FFFFFF"/>
        <w:spacing w:after="0" w:line="240" w:lineRule="auto"/>
        <w:rPr>
          <w:rFonts w:eastAsia="Times New Roman" w:cstheme="minorHAnsi"/>
          <w:sz w:val="22"/>
          <w:szCs w:val="22"/>
          <w:lang w:val="es-CO" w:eastAsia="es-CO"/>
        </w:rPr>
      </w:pPr>
      <w:r w:rsidRPr="00C10E88">
        <w:rPr>
          <w:rFonts w:eastAsia="Times New Roman" w:cstheme="minorHAnsi"/>
          <w:sz w:val="22"/>
          <w:szCs w:val="22"/>
          <w:lang w:val="es-CO" w:eastAsia="es-CO"/>
        </w:rPr>
        <w:t>Daniel Esteban Ramos Jiménez</w:t>
      </w:r>
    </w:p>
    <w:p w14:paraId="7ADF89F7" w14:textId="526FB7F0" w:rsidR="00C10E88" w:rsidRDefault="00C10E88" w:rsidP="009271FC">
      <w:pPr>
        <w:numPr>
          <w:ilvl w:val="0"/>
          <w:numId w:val="5"/>
        </w:numPr>
        <w:shd w:val="clear" w:color="auto" w:fill="FFFFFF"/>
        <w:spacing w:line="240" w:lineRule="auto"/>
        <w:rPr>
          <w:rFonts w:eastAsia="Times New Roman" w:cstheme="minorHAnsi"/>
          <w:sz w:val="22"/>
          <w:szCs w:val="22"/>
          <w:lang w:val="es-CO" w:eastAsia="es-CO"/>
        </w:rPr>
      </w:pPr>
      <w:r w:rsidRPr="00C10E88">
        <w:rPr>
          <w:rFonts w:eastAsia="Times New Roman" w:cstheme="minorHAnsi"/>
          <w:sz w:val="22"/>
          <w:szCs w:val="22"/>
          <w:lang w:val="es-CO" w:eastAsia="es-CO"/>
        </w:rPr>
        <w:t xml:space="preserve">Yeison Steven Barreto </w:t>
      </w:r>
      <w:r w:rsidR="009E09CD" w:rsidRPr="00C10E88">
        <w:rPr>
          <w:rFonts w:eastAsia="Times New Roman" w:cstheme="minorHAnsi"/>
          <w:sz w:val="22"/>
          <w:szCs w:val="22"/>
          <w:lang w:val="es-CO" w:eastAsia="es-CO"/>
        </w:rPr>
        <w:t>Rodríguez</w:t>
      </w:r>
    </w:p>
    <w:p w14:paraId="22F04C07" w14:textId="77777777" w:rsidR="009271FC" w:rsidRPr="00C10E88" w:rsidRDefault="009271FC" w:rsidP="009271FC">
      <w:pPr>
        <w:shd w:val="clear" w:color="auto" w:fill="FFFFFF"/>
        <w:spacing w:after="0" w:line="240" w:lineRule="auto"/>
        <w:rPr>
          <w:rFonts w:eastAsia="Times New Roman" w:cstheme="minorHAnsi"/>
          <w:sz w:val="22"/>
          <w:szCs w:val="22"/>
          <w:lang w:val="es-CO" w:eastAsia="es-CO"/>
        </w:rPr>
      </w:pPr>
    </w:p>
    <w:p w14:paraId="6AC74E2E" w14:textId="763368C9" w:rsidR="00563FE4" w:rsidRPr="00874AA1" w:rsidRDefault="009E09CD" w:rsidP="00874AA1">
      <w:pPr>
        <w:pStyle w:val="Ttulo1"/>
      </w:pPr>
      <w:r>
        <w:t>Resumen:</w:t>
      </w:r>
    </w:p>
    <w:p w14:paraId="0A2629DF" w14:textId="08DA6960" w:rsidR="00007DD6" w:rsidRDefault="009E09CD" w:rsidP="00874AA1">
      <w:pPr>
        <w:rPr>
          <w:rFonts w:cstheme="minorHAnsi"/>
          <w:sz w:val="22"/>
          <w:szCs w:val="22"/>
          <w:shd w:val="clear" w:color="auto" w:fill="FFFFFF"/>
        </w:rPr>
      </w:pPr>
      <w:r w:rsidRPr="009E09CD">
        <w:rPr>
          <w:rFonts w:cstheme="minorHAnsi"/>
          <w:sz w:val="22"/>
          <w:szCs w:val="22"/>
          <w:shd w:val="clear" w:color="auto" w:fill="FFFFFF"/>
        </w:rPr>
        <w:t xml:space="preserve">La propuesta de nuestro proyecto es crear una plataforma interactiva que usa la técnica de gamificación que permite aprender mientras te diviertes, puede usarse en el ámbito académico, familiar, personal. Similar a </w:t>
      </w:r>
      <w:proofErr w:type="spellStart"/>
      <w:r w:rsidRPr="009E09CD">
        <w:rPr>
          <w:rFonts w:cstheme="minorHAnsi"/>
          <w:sz w:val="22"/>
          <w:szCs w:val="22"/>
          <w:shd w:val="clear" w:color="auto" w:fill="FFFFFF"/>
        </w:rPr>
        <w:t>Kakoot</w:t>
      </w:r>
      <w:proofErr w:type="spellEnd"/>
      <w:r w:rsidRPr="009E09CD">
        <w:rPr>
          <w:rFonts w:cstheme="minorHAnsi"/>
          <w:sz w:val="22"/>
          <w:szCs w:val="22"/>
          <w:shd w:val="clear" w:color="auto" w:fill="FFFFFF"/>
        </w:rPr>
        <w:t xml:space="preserve">!, </w:t>
      </w:r>
      <w:proofErr w:type="spellStart"/>
      <w:r w:rsidRPr="009E09CD">
        <w:rPr>
          <w:rFonts w:cstheme="minorHAnsi"/>
          <w:sz w:val="22"/>
          <w:szCs w:val="22"/>
          <w:shd w:val="clear" w:color="auto" w:fill="FFFFFF"/>
        </w:rPr>
        <w:t>Pinturillo</w:t>
      </w:r>
      <w:proofErr w:type="spellEnd"/>
      <w:r w:rsidRPr="009E09CD">
        <w:rPr>
          <w:rFonts w:cstheme="minorHAnsi"/>
          <w:sz w:val="22"/>
          <w:szCs w:val="22"/>
          <w:shd w:val="clear" w:color="auto" w:fill="FFFFFF"/>
        </w:rPr>
        <w:t xml:space="preserve">, </w:t>
      </w:r>
      <w:proofErr w:type="spellStart"/>
      <w:r w:rsidRPr="009E09CD">
        <w:rPr>
          <w:rFonts w:cstheme="minorHAnsi"/>
          <w:sz w:val="22"/>
          <w:szCs w:val="22"/>
          <w:shd w:val="clear" w:color="auto" w:fill="FFFFFF"/>
        </w:rPr>
        <w:t>Quizizz</w:t>
      </w:r>
      <w:proofErr w:type="spellEnd"/>
      <w:r w:rsidRPr="009E09CD">
        <w:rPr>
          <w:rFonts w:cstheme="minorHAnsi"/>
          <w:sz w:val="22"/>
          <w:szCs w:val="22"/>
          <w:shd w:val="clear" w:color="auto" w:fill="FFFFFF"/>
        </w:rPr>
        <w:t>, ofrece la posibilidad de interactuar en tiempo real con los diversos participantes dentro de la sala.</w:t>
      </w:r>
    </w:p>
    <w:p w14:paraId="3E092FD0" w14:textId="77777777" w:rsidR="009271FC" w:rsidRPr="009271FC" w:rsidRDefault="009271FC" w:rsidP="00874AA1">
      <w:pPr>
        <w:rPr>
          <w:rFonts w:cstheme="minorHAnsi"/>
          <w:sz w:val="22"/>
          <w:szCs w:val="22"/>
          <w:shd w:val="clear" w:color="auto" w:fill="FFFFFF"/>
        </w:rPr>
      </w:pPr>
    </w:p>
    <w:p w14:paraId="0A05FAD0" w14:textId="0B5C200A" w:rsidR="00A4447C" w:rsidRPr="00874AA1" w:rsidRDefault="00A4447C" w:rsidP="00A4447C">
      <w:pPr>
        <w:pStyle w:val="Ttulo1"/>
      </w:pPr>
      <w:r>
        <w:t>Descripción:</w:t>
      </w:r>
    </w:p>
    <w:p w14:paraId="1C8DE139" w14:textId="0107A5B0" w:rsidR="00A4447C" w:rsidRDefault="00A4447C" w:rsidP="00A4447C">
      <w:pPr>
        <w:rPr>
          <w:rFonts w:cstheme="minorHAnsi"/>
          <w:sz w:val="22"/>
          <w:szCs w:val="22"/>
          <w:shd w:val="clear" w:color="auto" w:fill="FFFFFF"/>
        </w:rPr>
      </w:pPr>
      <w:r w:rsidRPr="00A4447C">
        <w:rPr>
          <w:rFonts w:cstheme="minorHAnsi"/>
          <w:sz w:val="22"/>
          <w:szCs w:val="22"/>
          <w:shd w:val="clear" w:color="auto" w:fill="FFFFFF"/>
        </w:rPr>
        <w:t xml:space="preserve">Para nuestra propuesta nos basamos en </w:t>
      </w:r>
      <w:proofErr w:type="spellStart"/>
      <w:r w:rsidRPr="00A4447C">
        <w:rPr>
          <w:rFonts w:cstheme="minorHAnsi"/>
          <w:sz w:val="22"/>
          <w:szCs w:val="22"/>
          <w:shd w:val="clear" w:color="auto" w:fill="FFFFFF"/>
        </w:rPr>
        <w:t>Kahoot</w:t>
      </w:r>
      <w:proofErr w:type="spellEnd"/>
      <w:r w:rsidRPr="00A4447C">
        <w:rPr>
          <w:rFonts w:cstheme="minorHAnsi"/>
          <w:sz w:val="22"/>
          <w:szCs w:val="22"/>
          <w:shd w:val="clear" w:color="auto" w:fill="FFFFFF"/>
        </w:rPr>
        <w:t xml:space="preserve">!, </w:t>
      </w:r>
      <w:proofErr w:type="spellStart"/>
      <w:r w:rsidR="003A2CB5">
        <w:rPr>
          <w:rFonts w:cstheme="minorHAnsi"/>
          <w:sz w:val="22"/>
          <w:szCs w:val="22"/>
          <w:shd w:val="clear" w:color="auto" w:fill="FFFFFF"/>
        </w:rPr>
        <w:t>Q</w:t>
      </w:r>
      <w:r w:rsidRPr="00A4447C">
        <w:rPr>
          <w:rFonts w:cstheme="minorHAnsi"/>
          <w:sz w:val="22"/>
          <w:szCs w:val="22"/>
          <w:shd w:val="clear" w:color="auto" w:fill="FFFFFF"/>
        </w:rPr>
        <w:t>uizizz</w:t>
      </w:r>
      <w:proofErr w:type="spellEnd"/>
      <w:r w:rsidRPr="00A4447C">
        <w:rPr>
          <w:rFonts w:cstheme="minorHAnsi"/>
          <w:sz w:val="22"/>
          <w:szCs w:val="22"/>
          <w:shd w:val="clear" w:color="auto" w:fill="FFFFFF"/>
        </w:rPr>
        <w:t xml:space="preserve"> con referencia al estilo didáctico y evaluativo que estos tienen, y con </w:t>
      </w:r>
      <w:proofErr w:type="spellStart"/>
      <w:r w:rsidRPr="00A4447C">
        <w:rPr>
          <w:rFonts w:cstheme="minorHAnsi"/>
          <w:sz w:val="22"/>
          <w:szCs w:val="22"/>
          <w:shd w:val="clear" w:color="auto" w:fill="FFFFFF"/>
        </w:rPr>
        <w:t>Pinturillo</w:t>
      </w:r>
      <w:proofErr w:type="spellEnd"/>
      <w:r w:rsidRPr="00A4447C">
        <w:rPr>
          <w:rFonts w:cstheme="minorHAnsi"/>
          <w:sz w:val="22"/>
          <w:szCs w:val="22"/>
          <w:shd w:val="clear" w:color="auto" w:fill="FFFFFF"/>
        </w:rPr>
        <w:t xml:space="preserve"> nos guiamos en el formato lúdico y gráfico para que los participantes logren dibujar con libertar en el tablero propuesto.</w:t>
      </w:r>
      <w:r w:rsidRPr="00A4447C">
        <w:rPr>
          <w:rFonts w:cstheme="minorHAnsi"/>
          <w:sz w:val="22"/>
          <w:szCs w:val="22"/>
        </w:rPr>
        <w:br/>
      </w:r>
      <w:r w:rsidRPr="00A4447C">
        <w:rPr>
          <w:rFonts w:cstheme="minorHAnsi"/>
          <w:sz w:val="22"/>
          <w:szCs w:val="22"/>
          <w:shd w:val="clear" w:color="auto" w:fill="FFFFFF"/>
        </w:rPr>
        <w:t>El objetivo de realizar este proyecto es crear un producto educativo divertido con el cual se podrán evaluar aspectos de dibujo o con el simple motivo de distraerse. Buscamos enfocarnos en la enseñanza o práctica de diversos conceptos mediante un mecanismo más artístico, para suplir con los deseos o necesidades del participante.</w:t>
      </w:r>
    </w:p>
    <w:p w14:paraId="1B7BA10B" w14:textId="77777777" w:rsidR="00007DD6" w:rsidRDefault="00007DD6" w:rsidP="00A4447C">
      <w:pPr>
        <w:rPr>
          <w:rFonts w:cstheme="minorHAnsi"/>
          <w:sz w:val="22"/>
          <w:szCs w:val="22"/>
          <w:shd w:val="clear" w:color="auto" w:fill="FFFFFF"/>
        </w:rPr>
      </w:pPr>
    </w:p>
    <w:p w14:paraId="0D82A096" w14:textId="7AFFF528" w:rsidR="00A4447C" w:rsidRPr="00874AA1" w:rsidRDefault="00A4447C" w:rsidP="00A4447C">
      <w:pPr>
        <w:pStyle w:val="Ttulo1"/>
      </w:pPr>
      <w:r>
        <w:t>Funcionalidades:</w:t>
      </w:r>
    </w:p>
    <w:p w14:paraId="675754A2" w14:textId="1B904778" w:rsidR="00A4447C" w:rsidRDefault="006F4401" w:rsidP="00A4447C">
      <w:pPr>
        <w:rPr>
          <w:rFonts w:cstheme="minorHAnsi"/>
          <w:sz w:val="22"/>
          <w:szCs w:val="22"/>
          <w:shd w:val="clear" w:color="auto" w:fill="FFFFFF"/>
        </w:rPr>
      </w:pPr>
      <w:r>
        <w:rPr>
          <w:rFonts w:cstheme="minorHAnsi"/>
          <w:sz w:val="22"/>
          <w:szCs w:val="22"/>
          <w:shd w:val="clear" w:color="auto" w:fill="FFFFFF"/>
        </w:rPr>
        <w:t>Las funcionalidades de que tiene nuestro juego según su rol son:</w:t>
      </w:r>
    </w:p>
    <w:p w14:paraId="30B792AC" w14:textId="7ECCB03A" w:rsidR="00A4447C" w:rsidRPr="00A4447C" w:rsidRDefault="006F4401" w:rsidP="00A4447C">
      <w:pPr>
        <w:rPr>
          <w:rFonts w:cstheme="minorHAnsi"/>
          <w:sz w:val="22"/>
          <w:szCs w:val="22"/>
        </w:rPr>
      </w:pPr>
      <w:r>
        <w:rPr>
          <w:rFonts w:cstheme="minorHAnsi"/>
          <w:noProof/>
          <w:sz w:val="22"/>
          <w:szCs w:val="22"/>
        </w:rPr>
        <w:drawing>
          <wp:inline distT="0" distB="0" distL="0" distR="0" wp14:anchorId="06D6D996" wp14:editId="6DD4FE76">
            <wp:extent cx="2391508" cy="2489404"/>
            <wp:effectExtent l="0" t="0" r="889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12434" cy="2511187"/>
                    </a:xfrm>
                    <a:prstGeom prst="rect">
                      <a:avLst/>
                    </a:prstGeom>
                  </pic:spPr>
                </pic:pic>
              </a:graphicData>
            </a:graphic>
          </wp:inline>
        </w:drawing>
      </w:r>
      <w:r>
        <w:rPr>
          <w:rFonts w:cstheme="minorHAnsi"/>
          <w:sz w:val="22"/>
          <w:szCs w:val="22"/>
        </w:rPr>
        <w:tab/>
      </w:r>
      <w:r>
        <w:rPr>
          <w:rFonts w:cstheme="minorHAnsi"/>
          <w:noProof/>
          <w:sz w:val="22"/>
          <w:szCs w:val="22"/>
        </w:rPr>
        <w:drawing>
          <wp:inline distT="0" distB="0" distL="0" distR="0" wp14:anchorId="76D35475" wp14:editId="37C6CE51">
            <wp:extent cx="2957410" cy="2502877"/>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988197" cy="2528933"/>
                    </a:xfrm>
                    <a:prstGeom prst="rect">
                      <a:avLst/>
                    </a:prstGeom>
                  </pic:spPr>
                </pic:pic>
              </a:graphicData>
            </a:graphic>
          </wp:inline>
        </w:drawing>
      </w:r>
    </w:p>
    <w:p w14:paraId="11A1D3B4" w14:textId="2BF57F04" w:rsidR="00563FE4" w:rsidRPr="00874AA1" w:rsidRDefault="00D46121" w:rsidP="00874AA1">
      <w:pPr>
        <w:pStyle w:val="Ttulo1"/>
      </w:pPr>
      <w:r>
        <w:lastRenderedPageBreak/>
        <w:t>Detalles</w:t>
      </w:r>
      <w:r w:rsidR="004E4E61">
        <w:t xml:space="preserve"> de las funcionalidades</w:t>
      </w:r>
      <w:r>
        <w:t>:</w:t>
      </w:r>
    </w:p>
    <w:p w14:paraId="084363C1" w14:textId="65FE600A" w:rsidR="00563FE4" w:rsidRPr="00D46121" w:rsidRDefault="00D46121" w:rsidP="00874AA1">
      <w:pPr>
        <w:pStyle w:val="Listaconvietas"/>
        <w:rPr>
          <w:b/>
          <w:bCs/>
        </w:rPr>
      </w:pPr>
      <w:r w:rsidRPr="00D46121">
        <w:rPr>
          <w:b/>
          <w:bCs/>
        </w:rPr>
        <w:t xml:space="preserve">Visualizar pantalla participante: </w:t>
      </w:r>
      <w:r w:rsidR="00705BEB">
        <w:t>El creador de la partida puede visualizar cada una de las pantallas de los jugadores que se unan a la parida, observando en tiempo real lo que los participantes están dibujando.</w:t>
      </w:r>
    </w:p>
    <w:p w14:paraId="1C56A1E8" w14:textId="0D706A85" w:rsidR="001E3ADA" w:rsidRPr="00705BEB" w:rsidRDefault="00705BEB" w:rsidP="00874AA1">
      <w:pPr>
        <w:pStyle w:val="Listaconvietas"/>
        <w:rPr>
          <w:b/>
          <w:bCs/>
        </w:rPr>
      </w:pPr>
      <w:r w:rsidRPr="00705BEB">
        <w:rPr>
          <w:b/>
          <w:bCs/>
        </w:rPr>
        <w:t>Agregar pregunta:</w:t>
      </w:r>
      <w:r>
        <w:rPr>
          <w:b/>
          <w:bCs/>
        </w:rPr>
        <w:t xml:space="preserve"> </w:t>
      </w:r>
      <w:r w:rsidRPr="00705BEB">
        <w:t xml:space="preserve">El </w:t>
      </w:r>
      <w:r>
        <w:t>creador de la partida debe agregar una pregunta que haga referencia al objetivo de la partida en el espacio correspondiente.</w:t>
      </w:r>
    </w:p>
    <w:p w14:paraId="428DFD00" w14:textId="2A5F8662" w:rsidR="00563FE4" w:rsidRPr="00705BEB" w:rsidRDefault="00705BEB" w:rsidP="00705BEB">
      <w:pPr>
        <w:pStyle w:val="Listaconvietas"/>
        <w:rPr>
          <w:b/>
          <w:bCs/>
        </w:rPr>
      </w:pPr>
      <w:r>
        <w:rPr>
          <w:b/>
          <w:bCs/>
        </w:rPr>
        <w:t xml:space="preserve">Agregar pista: </w:t>
      </w:r>
      <w:r>
        <w:t>El creador de la partida podrá agregar una pista con el fin de ayudar a los demás participantes, utilizando el botón correspondiente.</w:t>
      </w:r>
    </w:p>
    <w:p w14:paraId="2DB314C0" w14:textId="3B35530F" w:rsidR="00705BEB" w:rsidRPr="00705BEB" w:rsidRDefault="00705BEB" w:rsidP="00705BEB">
      <w:pPr>
        <w:pStyle w:val="Listaconvietas"/>
        <w:rPr>
          <w:b/>
          <w:bCs/>
        </w:rPr>
      </w:pPr>
      <w:r>
        <w:rPr>
          <w:b/>
          <w:bCs/>
        </w:rPr>
        <w:t xml:space="preserve">Crear una partida: </w:t>
      </w:r>
      <w:r>
        <w:t>Un usuario podrá crear una partida, si tiene los permisos necesarios, para iniciar con el juego, y permitir que los demás participantes se unan.</w:t>
      </w:r>
    </w:p>
    <w:p w14:paraId="07C04324" w14:textId="28D02135" w:rsidR="00705BEB" w:rsidRPr="00705BEB" w:rsidRDefault="00705BEB" w:rsidP="00705BEB">
      <w:pPr>
        <w:pStyle w:val="Listaconvietas"/>
        <w:rPr>
          <w:b/>
          <w:bCs/>
        </w:rPr>
      </w:pPr>
      <w:r>
        <w:rPr>
          <w:b/>
          <w:bCs/>
        </w:rPr>
        <w:t xml:space="preserve">Seleccionar ganador: </w:t>
      </w:r>
      <w:r>
        <w:t>El creador de la partida podrá escoger a un solo ganador entre los demás participantes, al seleccionar la opción que aparece al oprimir su nombre.</w:t>
      </w:r>
    </w:p>
    <w:p w14:paraId="5396C6AB" w14:textId="68E1970B" w:rsidR="00705BEB" w:rsidRPr="00705BEB" w:rsidRDefault="00705BEB" w:rsidP="00705BEB">
      <w:pPr>
        <w:pStyle w:val="Listaconvietas"/>
        <w:rPr>
          <w:b/>
          <w:bCs/>
        </w:rPr>
      </w:pPr>
      <w:r>
        <w:rPr>
          <w:b/>
          <w:bCs/>
        </w:rPr>
        <w:t xml:space="preserve">Visualizar la pregunta: </w:t>
      </w:r>
      <w:r>
        <w:t xml:space="preserve"> Un participante podrá visualizar la pregunta dada por el creador de la partida en el espacio correspondiente, para poder empezar a pintar.</w:t>
      </w:r>
    </w:p>
    <w:p w14:paraId="316C7C8E" w14:textId="7837076B" w:rsidR="00705BEB" w:rsidRPr="004E4E61" w:rsidRDefault="00705BEB" w:rsidP="00705BEB">
      <w:pPr>
        <w:pStyle w:val="Listaconvietas"/>
        <w:rPr>
          <w:b/>
          <w:bCs/>
        </w:rPr>
      </w:pPr>
      <w:r>
        <w:rPr>
          <w:b/>
          <w:bCs/>
        </w:rPr>
        <w:t xml:space="preserve">Visualizar la pista: </w:t>
      </w:r>
      <w:r w:rsidR="004E4E61">
        <w:t>El participante podrá visualizar la pista dada por el creador de la partida si es el primero en oprimir el botón de Obtener pista.</w:t>
      </w:r>
    </w:p>
    <w:p w14:paraId="722492CC" w14:textId="3586A658" w:rsidR="004E4E61" w:rsidRPr="004E4E61" w:rsidRDefault="004E4E61" w:rsidP="00705BEB">
      <w:pPr>
        <w:pStyle w:val="Listaconvietas"/>
        <w:rPr>
          <w:b/>
          <w:bCs/>
        </w:rPr>
      </w:pPr>
      <w:r>
        <w:rPr>
          <w:b/>
          <w:bCs/>
        </w:rPr>
        <w:t xml:space="preserve">Dibujar: </w:t>
      </w:r>
      <w:r>
        <w:t>La aplicación cuenta con un espacio para que el participante pueda dibujar por medio de puntos lo deseado.</w:t>
      </w:r>
    </w:p>
    <w:p w14:paraId="09A84ED2" w14:textId="0590D604" w:rsidR="004E4E61" w:rsidRPr="00007DD6" w:rsidRDefault="004E4E61" w:rsidP="00705BEB">
      <w:pPr>
        <w:pStyle w:val="Listaconvietas"/>
        <w:rPr>
          <w:b/>
          <w:bCs/>
        </w:rPr>
      </w:pPr>
      <w:r>
        <w:rPr>
          <w:b/>
          <w:bCs/>
        </w:rPr>
        <w:t xml:space="preserve">Se una a una partida: </w:t>
      </w:r>
      <w:r>
        <w:t>Un usuario podrá unirse a una partida si tiene los permisos necesarios.</w:t>
      </w:r>
    </w:p>
    <w:p w14:paraId="206F0E27" w14:textId="77777777" w:rsidR="00007DD6" w:rsidRPr="00705BEB" w:rsidRDefault="00007DD6" w:rsidP="00007DD6">
      <w:pPr>
        <w:pStyle w:val="Listaconvietas"/>
        <w:numPr>
          <w:ilvl w:val="0"/>
          <w:numId w:val="0"/>
        </w:numPr>
        <w:ind w:left="720"/>
        <w:rPr>
          <w:b/>
          <w:bCs/>
        </w:rPr>
      </w:pPr>
    </w:p>
    <w:p w14:paraId="5C2FB9EC" w14:textId="73FAFB2D" w:rsidR="00563FE4" w:rsidRPr="00874AA1" w:rsidRDefault="004E4E61" w:rsidP="00874AA1">
      <w:pPr>
        <w:pStyle w:val="Ttulo1"/>
      </w:pPr>
      <w:r>
        <w:t>Supuestos:</w:t>
      </w:r>
    </w:p>
    <w:p w14:paraId="2DFC732B" w14:textId="09D37CDD" w:rsidR="001E3ADA" w:rsidRDefault="004E4E61" w:rsidP="00874AA1">
      <w:pPr>
        <w:pStyle w:val="Listaconvietas"/>
      </w:pPr>
      <w:r>
        <w:t>Los usuarios poseen una conexión estable y veloz, evitando que se presenten inconsistencias por la latencia.</w:t>
      </w:r>
    </w:p>
    <w:p w14:paraId="160FB9AC" w14:textId="26E3B840" w:rsidR="001E3ADA" w:rsidRDefault="00F07C0A" w:rsidP="004E4E61">
      <w:pPr>
        <w:pStyle w:val="Listaconvietas"/>
      </w:pPr>
      <w:r>
        <w:t>El usuario ya esta previamente registrado en el directorio de ingreso del juego, para determinar los permisos necesarios.</w:t>
      </w:r>
    </w:p>
    <w:p w14:paraId="3F09B495" w14:textId="77777777" w:rsidR="00F07C0A" w:rsidRPr="00874AA1" w:rsidRDefault="00F07C0A" w:rsidP="004E4E61">
      <w:pPr>
        <w:pStyle w:val="Listaconvietas"/>
      </w:pPr>
    </w:p>
    <w:p w14:paraId="742379DF" w14:textId="307F1754" w:rsidR="004E4E61" w:rsidRPr="00874AA1" w:rsidRDefault="004E4E61" w:rsidP="004E4E61">
      <w:pPr>
        <w:pStyle w:val="Ttulo1"/>
      </w:pPr>
      <w:r>
        <w:t>Restricciones:</w:t>
      </w:r>
    </w:p>
    <w:p w14:paraId="1D350011" w14:textId="56078B0D" w:rsidR="00563FE4" w:rsidRDefault="00D02625" w:rsidP="004E4E61">
      <w:pPr>
        <w:pStyle w:val="Listaconvietas"/>
      </w:pPr>
      <w:r>
        <w:t>Los servicios usados para la realización de la aplicación deben pertenecer a Microsoft Azure.</w:t>
      </w:r>
    </w:p>
    <w:p w14:paraId="7A6E53BA" w14:textId="0CA32B11" w:rsidR="00D02625" w:rsidRDefault="00D02625" w:rsidP="004E4E61">
      <w:pPr>
        <w:pStyle w:val="Listaconvietas"/>
      </w:pPr>
      <w:r>
        <w:t>La aplicación debe cumplir con cada uno de los atributos de calidad especificados, uno de disponibilidad, dos de seguridad y uno de mantenibilidad.</w:t>
      </w:r>
    </w:p>
    <w:p w14:paraId="44473AEB" w14:textId="77777777" w:rsidR="00D02625" w:rsidRDefault="00D02625" w:rsidP="004E4E61">
      <w:pPr>
        <w:pStyle w:val="Listaconvietas"/>
      </w:pPr>
      <w:r>
        <w:t>La arquitectura planteada e implementada debe permitir escalar horizontalmente.</w:t>
      </w:r>
    </w:p>
    <w:p w14:paraId="487D1D8D" w14:textId="77777777" w:rsidR="00734ADD" w:rsidRDefault="00D02625" w:rsidP="004E4E61">
      <w:pPr>
        <w:pStyle w:val="Listaconvietas"/>
      </w:pPr>
      <w:r>
        <w:t>Al</w:t>
      </w:r>
      <w:r w:rsidR="00734ADD">
        <w:t xml:space="preserve"> implementar la arquitectura se debe observar una separación física de los componentes.</w:t>
      </w:r>
    </w:p>
    <w:p w14:paraId="694D5658" w14:textId="77777777" w:rsidR="00734ADD" w:rsidRDefault="00734ADD" w:rsidP="004E4E61">
      <w:pPr>
        <w:pStyle w:val="Listaconvietas"/>
      </w:pPr>
      <w:r>
        <w:t>El profesor debe aprobar los dos atributos de calidad de seguridad planteados.</w:t>
      </w:r>
    </w:p>
    <w:p w14:paraId="7A881926" w14:textId="77777777" w:rsidR="00734ADD" w:rsidRDefault="00734ADD" w:rsidP="004E4E61">
      <w:pPr>
        <w:pStyle w:val="Listaconvietas"/>
      </w:pPr>
      <w:r>
        <w:t>Se debe implementar un ciclo de integración continua.</w:t>
      </w:r>
    </w:p>
    <w:p w14:paraId="2E6FAD52" w14:textId="77777777" w:rsidR="00734ADD" w:rsidRDefault="00734ADD" w:rsidP="004E4E61">
      <w:pPr>
        <w:pStyle w:val="Listaconvietas"/>
      </w:pPr>
      <w:r>
        <w:t>Se debe escanear el código por medio de SonarQube.</w:t>
      </w:r>
    </w:p>
    <w:p w14:paraId="28956001" w14:textId="77777777" w:rsidR="00007DD6" w:rsidRDefault="00007DD6" w:rsidP="00561486">
      <w:pPr>
        <w:pStyle w:val="Listaconvietas"/>
        <w:numPr>
          <w:ilvl w:val="0"/>
          <w:numId w:val="0"/>
        </w:numPr>
        <w:ind w:left="720" w:hanging="360"/>
      </w:pPr>
    </w:p>
    <w:p w14:paraId="4E28D024" w14:textId="4C541612" w:rsidR="00D85612" w:rsidRPr="00874AA1" w:rsidRDefault="00D85612" w:rsidP="00D85612">
      <w:pPr>
        <w:pStyle w:val="Ttulo1"/>
      </w:pPr>
      <w:r>
        <w:t>Atributos de calidad:</w:t>
      </w:r>
    </w:p>
    <w:p w14:paraId="09727C15" w14:textId="67531C2F" w:rsidR="00A06D71" w:rsidRPr="00A06D71" w:rsidRDefault="00A06D71" w:rsidP="00A06D71">
      <w:pPr>
        <w:pStyle w:val="Listaconvietas"/>
      </w:pPr>
      <w:r>
        <w:rPr>
          <w:b/>
          <w:bCs/>
        </w:rPr>
        <w:t>Disponibilidad:</w:t>
      </w:r>
    </w:p>
    <w:p w14:paraId="682441A8" w14:textId="1F32DE12" w:rsidR="00BE2066" w:rsidRDefault="00A06D71" w:rsidP="00BE2066">
      <w:pPr>
        <w:pStyle w:val="Listaconvietas"/>
        <w:numPr>
          <w:ilvl w:val="0"/>
          <w:numId w:val="0"/>
        </w:numPr>
        <w:ind w:left="720"/>
      </w:pPr>
      <w:r>
        <w:t xml:space="preserve">Se debe asegurar que la aplicación tiene una alta disponibilidad, para ello decidimos hacer uso del servicio de App </w:t>
      </w:r>
      <w:proofErr w:type="spellStart"/>
      <w:r>
        <w:t>Service</w:t>
      </w:r>
      <w:proofErr w:type="spellEnd"/>
      <w:r>
        <w:t xml:space="preserve"> que ofrece Azure, con el fin de que la aplicación pueda ser usada en cualquier plataforma o dispositivo, e implementar una infraestructura en la nube escalable y fiable.</w:t>
      </w:r>
    </w:p>
    <w:p w14:paraId="7D7E0CE9" w14:textId="77777777" w:rsidR="00007DD6" w:rsidRDefault="00007DD6" w:rsidP="00BE2066">
      <w:pPr>
        <w:pStyle w:val="Listaconvietas"/>
        <w:numPr>
          <w:ilvl w:val="0"/>
          <w:numId w:val="0"/>
        </w:numPr>
        <w:ind w:left="720"/>
      </w:pPr>
    </w:p>
    <w:tbl>
      <w:tblPr>
        <w:tblStyle w:val="Tablaconcuadrcula"/>
        <w:tblW w:w="0" w:type="auto"/>
        <w:jc w:val="center"/>
        <w:tblLook w:val="04A0" w:firstRow="1" w:lastRow="0" w:firstColumn="1" w:lastColumn="0" w:noHBand="0" w:noVBand="1"/>
      </w:tblPr>
      <w:tblGrid>
        <w:gridCol w:w="1485"/>
        <w:gridCol w:w="1486"/>
        <w:gridCol w:w="1484"/>
        <w:gridCol w:w="1483"/>
        <w:gridCol w:w="1597"/>
        <w:gridCol w:w="1481"/>
      </w:tblGrid>
      <w:tr w:rsidR="0034788D" w14:paraId="09A680BB" w14:textId="77777777" w:rsidTr="00CA3D99">
        <w:trPr>
          <w:jc w:val="center"/>
        </w:trPr>
        <w:tc>
          <w:tcPr>
            <w:tcW w:w="1502" w:type="dxa"/>
          </w:tcPr>
          <w:p w14:paraId="7A580DD4" w14:textId="77777777" w:rsidR="00DC1F9D" w:rsidRDefault="00DC1F9D" w:rsidP="00CA3D99">
            <w:pPr>
              <w:pStyle w:val="Listaconvietas"/>
              <w:numPr>
                <w:ilvl w:val="0"/>
                <w:numId w:val="0"/>
              </w:numPr>
              <w:rPr>
                <w:b/>
                <w:bCs/>
              </w:rPr>
            </w:pPr>
          </w:p>
          <w:p w14:paraId="1F178736" w14:textId="77777777" w:rsidR="00DC1F9D" w:rsidRDefault="00DC1F9D" w:rsidP="00CA3D99">
            <w:pPr>
              <w:pStyle w:val="Listaconvietas"/>
              <w:numPr>
                <w:ilvl w:val="0"/>
                <w:numId w:val="0"/>
              </w:numPr>
              <w:rPr>
                <w:b/>
                <w:bCs/>
              </w:rPr>
            </w:pPr>
            <w:r>
              <w:rPr>
                <w:b/>
                <w:bCs/>
              </w:rPr>
              <w:t>Fuente</w:t>
            </w:r>
          </w:p>
          <w:p w14:paraId="64AAEC92" w14:textId="77777777" w:rsidR="00DC1F9D" w:rsidRPr="00A06D71" w:rsidRDefault="00DC1F9D" w:rsidP="00CA3D99">
            <w:pPr>
              <w:pStyle w:val="Listaconvietas"/>
              <w:numPr>
                <w:ilvl w:val="0"/>
                <w:numId w:val="0"/>
              </w:numPr>
              <w:rPr>
                <w:b/>
                <w:bCs/>
              </w:rPr>
            </w:pPr>
          </w:p>
        </w:tc>
        <w:tc>
          <w:tcPr>
            <w:tcW w:w="1502" w:type="dxa"/>
          </w:tcPr>
          <w:p w14:paraId="0C428199" w14:textId="77777777" w:rsidR="00DC1F9D" w:rsidRDefault="00DC1F9D" w:rsidP="00CA3D99">
            <w:pPr>
              <w:pStyle w:val="Listaconvietas"/>
              <w:numPr>
                <w:ilvl w:val="0"/>
                <w:numId w:val="0"/>
              </w:numPr>
              <w:rPr>
                <w:b/>
                <w:bCs/>
              </w:rPr>
            </w:pPr>
          </w:p>
          <w:p w14:paraId="6E7274EA" w14:textId="77777777" w:rsidR="00DC1F9D" w:rsidRPr="00A06D71" w:rsidRDefault="00DC1F9D" w:rsidP="00CA3D99">
            <w:pPr>
              <w:pStyle w:val="Listaconvietas"/>
              <w:numPr>
                <w:ilvl w:val="0"/>
                <w:numId w:val="0"/>
              </w:numPr>
              <w:rPr>
                <w:b/>
                <w:bCs/>
              </w:rPr>
            </w:pPr>
            <w:r>
              <w:rPr>
                <w:b/>
                <w:bCs/>
              </w:rPr>
              <w:t>Estímulo</w:t>
            </w:r>
          </w:p>
        </w:tc>
        <w:tc>
          <w:tcPr>
            <w:tcW w:w="1503" w:type="dxa"/>
          </w:tcPr>
          <w:p w14:paraId="37FC26E6" w14:textId="77777777" w:rsidR="00DC1F9D" w:rsidRDefault="00DC1F9D" w:rsidP="00CA3D99">
            <w:pPr>
              <w:pStyle w:val="Listaconvietas"/>
              <w:numPr>
                <w:ilvl w:val="0"/>
                <w:numId w:val="0"/>
              </w:numPr>
              <w:rPr>
                <w:b/>
                <w:bCs/>
              </w:rPr>
            </w:pPr>
          </w:p>
          <w:p w14:paraId="5F6D22FD" w14:textId="77777777" w:rsidR="00DC1F9D" w:rsidRPr="00A06D71" w:rsidRDefault="00DC1F9D" w:rsidP="00CA3D99">
            <w:pPr>
              <w:pStyle w:val="Listaconvietas"/>
              <w:numPr>
                <w:ilvl w:val="0"/>
                <w:numId w:val="0"/>
              </w:numPr>
              <w:rPr>
                <w:b/>
                <w:bCs/>
              </w:rPr>
            </w:pPr>
            <w:r>
              <w:rPr>
                <w:b/>
                <w:bCs/>
              </w:rPr>
              <w:t>Artefacto</w:t>
            </w:r>
          </w:p>
        </w:tc>
        <w:tc>
          <w:tcPr>
            <w:tcW w:w="1503" w:type="dxa"/>
          </w:tcPr>
          <w:p w14:paraId="78E43127" w14:textId="77777777" w:rsidR="00DC1F9D" w:rsidRDefault="00DC1F9D" w:rsidP="00CA3D99">
            <w:pPr>
              <w:pStyle w:val="Listaconvietas"/>
              <w:numPr>
                <w:ilvl w:val="0"/>
                <w:numId w:val="0"/>
              </w:numPr>
              <w:rPr>
                <w:b/>
                <w:bCs/>
              </w:rPr>
            </w:pPr>
          </w:p>
          <w:p w14:paraId="653E9EED" w14:textId="77777777" w:rsidR="00DC1F9D" w:rsidRPr="00A06D71" w:rsidRDefault="00DC1F9D" w:rsidP="00CA3D99">
            <w:pPr>
              <w:pStyle w:val="Listaconvietas"/>
              <w:numPr>
                <w:ilvl w:val="0"/>
                <w:numId w:val="0"/>
              </w:numPr>
              <w:rPr>
                <w:b/>
                <w:bCs/>
              </w:rPr>
            </w:pPr>
            <w:r>
              <w:rPr>
                <w:b/>
                <w:bCs/>
              </w:rPr>
              <w:t>Ambiente</w:t>
            </w:r>
          </w:p>
        </w:tc>
        <w:tc>
          <w:tcPr>
            <w:tcW w:w="1503" w:type="dxa"/>
          </w:tcPr>
          <w:p w14:paraId="2E63CA62" w14:textId="77777777" w:rsidR="00DC1F9D" w:rsidRDefault="00DC1F9D" w:rsidP="00CA3D99">
            <w:pPr>
              <w:pStyle w:val="Listaconvietas"/>
              <w:numPr>
                <w:ilvl w:val="0"/>
                <w:numId w:val="0"/>
              </w:numPr>
              <w:rPr>
                <w:b/>
                <w:bCs/>
              </w:rPr>
            </w:pPr>
          </w:p>
          <w:p w14:paraId="4557D4BD" w14:textId="77777777" w:rsidR="00DC1F9D" w:rsidRPr="00A06D71" w:rsidRDefault="00DC1F9D" w:rsidP="00CA3D99">
            <w:pPr>
              <w:pStyle w:val="Listaconvietas"/>
              <w:numPr>
                <w:ilvl w:val="0"/>
                <w:numId w:val="0"/>
              </w:numPr>
              <w:rPr>
                <w:b/>
                <w:bCs/>
              </w:rPr>
            </w:pPr>
            <w:r>
              <w:rPr>
                <w:b/>
                <w:bCs/>
              </w:rPr>
              <w:t>Respuesta</w:t>
            </w:r>
          </w:p>
        </w:tc>
        <w:tc>
          <w:tcPr>
            <w:tcW w:w="1503" w:type="dxa"/>
          </w:tcPr>
          <w:p w14:paraId="558926E8" w14:textId="77777777" w:rsidR="00DC1F9D" w:rsidRPr="00A06D71" w:rsidRDefault="00DC1F9D" w:rsidP="00CA3D99">
            <w:pPr>
              <w:pStyle w:val="Listaconvietas"/>
              <w:numPr>
                <w:ilvl w:val="0"/>
                <w:numId w:val="0"/>
              </w:numPr>
              <w:rPr>
                <w:b/>
                <w:bCs/>
              </w:rPr>
            </w:pPr>
            <w:r>
              <w:rPr>
                <w:b/>
                <w:bCs/>
              </w:rPr>
              <w:t>Medida de respuesta</w:t>
            </w:r>
          </w:p>
        </w:tc>
      </w:tr>
      <w:tr w:rsidR="0034788D" w14:paraId="502D3493" w14:textId="77777777" w:rsidTr="00CA3D99">
        <w:trPr>
          <w:jc w:val="center"/>
        </w:trPr>
        <w:tc>
          <w:tcPr>
            <w:tcW w:w="1502" w:type="dxa"/>
          </w:tcPr>
          <w:p w14:paraId="53A52F5E" w14:textId="7CDC172E" w:rsidR="00DC1F9D" w:rsidRDefault="007F06E6" w:rsidP="00CA3D99">
            <w:pPr>
              <w:pStyle w:val="Listaconvietas"/>
              <w:numPr>
                <w:ilvl w:val="0"/>
                <w:numId w:val="0"/>
              </w:numPr>
            </w:pPr>
            <w:r>
              <w:lastRenderedPageBreak/>
              <w:t>Servicio donde se encuentra desplegada la aplicación</w:t>
            </w:r>
          </w:p>
        </w:tc>
        <w:tc>
          <w:tcPr>
            <w:tcW w:w="1502" w:type="dxa"/>
          </w:tcPr>
          <w:p w14:paraId="03171426" w14:textId="77777777" w:rsidR="00DC1F9D" w:rsidRDefault="00DC1F9D" w:rsidP="00CA3D99">
            <w:pPr>
              <w:pStyle w:val="Listaconvietas"/>
              <w:numPr>
                <w:ilvl w:val="0"/>
                <w:numId w:val="0"/>
              </w:numPr>
            </w:pPr>
          </w:p>
          <w:p w14:paraId="276CB7F8" w14:textId="77777777" w:rsidR="00DC1F9D" w:rsidRDefault="00DC1F9D" w:rsidP="00CA3D99">
            <w:pPr>
              <w:pStyle w:val="Listaconvietas"/>
              <w:numPr>
                <w:ilvl w:val="0"/>
                <w:numId w:val="0"/>
              </w:numPr>
            </w:pPr>
            <w:r>
              <w:t>Despliegue de la aplicación</w:t>
            </w:r>
          </w:p>
        </w:tc>
        <w:tc>
          <w:tcPr>
            <w:tcW w:w="1503" w:type="dxa"/>
          </w:tcPr>
          <w:p w14:paraId="1CCAE92C" w14:textId="77777777" w:rsidR="00DC1F9D" w:rsidRDefault="00DC1F9D" w:rsidP="00CA3D99">
            <w:pPr>
              <w:pStyle w:val="Listaconvietas"/>
              <w:numPr>
                <w:ilvl w:val="0"/>
                <w:numId w:val="0"/>
              </w:numPr>
            </w:pPr>
          </w:p>
          <w:p w14:paraId="10DA677C" w14:textId="67383B68" w:rsidR="0034788D" w:rsidRDefault="0034788D" w:rsidP="00CA3D99">
            <w:pPr>
              <w:pStyle w:val="Listaconvietas"/>
              <w:numPr>
                <w:ilvl w:val="0"/>
                <w:numId w:val="0"/>
              </w:numPr>
            </w:pPr>
            <w:r>
              <w:t>Proceso de despliegue del código</w:t>
            </w:r>
          </w:p>
        </w:tc>
        <w:tc>
          <w:tcPr>
            <w:tcW w:w="1503" w:type="dxa"/>
          </w:tcPr>
          <w:p w14:paraId="25C0C7FB" w14:textId="77777777" w:rsidR="00DC1F9D" w:rsidRDefault="00DC1F9D" w:rsidP="00CA3D99">
            <w:pPr>
              <w:pStyle w:val="Listaconvietas"/>
              <w:numPr>
                <w:ilvl w:val="0"/>
                <w:numId w:val="0"/>
              </w:numPr>
            </w:pPr>
          </w:p>
          <w:p w14:paraId="6FC4AA0B" w14:textId="04D87EAC" w:rsidR="00DC1F9D" w:rsidRDefault="00DC1F9D" w:rsidP="00CA3D99">
            <w:pPr>
              <w:pStyle w:val="Listaconvietas"/>
              <w:numPr>
                <w:ilvl w:val="0"/>
                <w:numId w:val="0"/>
              </w:numPr>
            </w:pPr>
            <w:r>
              <w:t xml:space="preserve">De </w:t>
            </w:r>
            <w:r w:rsidR="007F06E6">
              <w:t>ejecución</w:t>
            </w:r>
          </w:p>
        </w:tc>
        <w:tc>
          <w:tcPr>
            <w:tcW w:w="1503" w:type="dxa"/>
          </w:tcPr>
          <w:p w14:paraId="66BC5B3C" w14:textId="1E5EA2E2" w:rsidR="00DC1F9D" w:rsidRDefault="0034788D" w:rsidP="00CA3D99">
            <w:pPr>
              <w:pStyle w:val="Listaconvietas"/>
              <w:numPr>
                <w:ilvl w:val="0"/>
                <w:numId w:val="0"/>
              </w:numPr>
            </w:pPr>
            <w:r>
              <w:t xml:space="preserve">Utilización de App </w:t>
            </w:r>
            <w:proofErr w:type="spellStart"/>
            <w:r>
              <w:t>Service</w:t>
            </w:r>
            <w:proofErr w:type="spellEnd"/>
            <w:r>
              <w:t xml:space="preserve"> para un funcionamiento correcto</w:t>
            </w:r>
          </w:p>
        </w:tc>
        <w:tc>
          <w:tcPr>
            <w:tcW w:w="1503" w:type="dxa"/>
          </w:tcPr>
          <w:p w14:paraId="03626713" w14:textId="77777777" w:rsidR="0034788D" w:rsidRDefault="0034788D" w:rsidP="00CA3D99">
            <w:pPr>
              <w:pStyle w:val="Listaconvietas"/>
              <w:numPr>
                <w:ilvl w:val="0"/>
                <w:numId w:val="0"/>
              </w:numPr>
            </w:pPr>
          </w:p>
          <w:p w14:paraId="6304F4B8" w14:textId="32DA7FB7" w:rsidR="00DC1F9D" w:rsidRDefault="0034788D" w:rsidP="00CA3D99">
            <w:pPr>
              <w:pStyle w:val="Listaconvietas"/>
              <w:numPr>
                <w:ilvl w:val="0"/>
                <w:numId w:val="0"/>
              </w:numPr>
            </w:pPr>
            <w:r>
              <w:t>Tiempo de ejecución del servicio</w:t>
            </w:r>
          </w:p>
        </w:tc>
      </w:tr>
    </w:tbl>
    <w:p w14:paraId="54444E6C" w14:textId="2358831F" w:rsidR="00FE075E" w:rsidRDefault="00FE075E" w:rsidP="00BE2066">
      <w:pPr>
        <w:pStyle w:val="Listaconvietas"/>
        <w:numPr>
          <w:ilvl w:val="0"/>
          <w:numId w:val="0"/>
        </w:numPr>
      </w:pPr>
    </w:p>
    <w:p w14:paraId="15AAF164" w14:textId="2332ACDA" w:rsidR="00FE075E" w:rsidRDefault="00FE075E" w:rsidP="00BE2066">
      <w:pPr>
        <w:pStyle w:val="Listaconvietas"/>
        <w:numPr>
          <w:ilvl w:val="0"/>
          <w:numId w:val="0"/>
        </w:numPr>
      </w:pPr>
      <w:r>
        <w:rPr>
          <w:noProof/>
        </w:rPr>
        <w:drawing>
          <wp:inline distT="0" distB="0" distL="0" distR="0" wp14:anchorId="6A1DD9A8" wp14:editId="6ED6E295">
            <wp:extent cx="5731510" cy="1348740"/>
            <wp:effectExtent l="0" t="0" r="2540" b="381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inline>
        </w:drawing>
      </w:r>
    </w:p>
    <w:p w14:paraId="5E168DFB" w14:textId="2D4A1200" w:rsidR="00A06D71" w:rsidRDefault="00A06D71" w:rsidP="00A06D71">
      <w:pPr>
        <w:pStyle w:val="Listaconvietas"/>
        <w:rPr>
          <w:b/>
          <w:bCs/>
        </w:rPr>
      </w:pPr>
      <w:r w:rsidRPr="00A06D71">
        <w:rPr>
          <w:b/>
          <w:bCs/>
        </w:rPr>
        <w:t>Manteni</w:t>
      </w:r>
      <w:r>
        <w:rPr>
          <w:b/>
          <w:bCs/>
        </w:rPr>
        <w:t>bilidad:</w:t>
      </w:r>
    </w:p>
    <w:p w14:paraId="6C96BF49" w14:textId="67C24592" w:rsidR="0045021B" w:rsidRDefault="0045021B" w:rsidP="002573C7">
      <w:pPr>
        <w:pStyle w:val="Listaconvietas"/>
        <w:numPr>
          <w:ilvl w:val="0"/>
          <w:numId w:val="0"/>
        </w:numPr>
        <w:ind w:left="720"/>
      </w:pPr>
      <w:r>
        <w:t>Se debe garantizar la mantenibilidad de la aplicación, para ello implementamos una inspección continua del código estático de la aplicación por medio de la herramienta de SonarQube, que detecta errores y vulnerabilidades de seguridad. Se encuentra implementada dentro del ciclo de integración continua.</w:t>
      </w:r>
    </w:p>
    <w:p w14:paraId="22F3E6DB" w14:textId="77777777" w:rsidR="00007DD6" w:rsidRPr="002573C7" w:rsidRDefault="00007DD6" w:rsidP="002573C7">
      <w:pPr>
        <w:pStyle w:val="Listaconvietas"/>
        <w:numPr>
          <w:ilvl w:val="0"/>
          <w:numId w:val="0"/>
        </w:numPr>
        <w:ind w:left="720"/>
      </w:pPr>
    </w:p>
    <w:tbl>
      <w:tblPr>
        <w:tblStyle w:val="Tablaconcuadrcula"/>
        <w:tblW w:w="0" w:type="auto"/>
        <w:jc w:val="center"/>
        <w:tblLook w:val="04A0" w:firstRow="1" w:lastRow="0" w:firstColumn="1" w:lastColumn="0" w:noHBand="0" w:noVBand="1"/>
      </w:tblPr>
      <w:tblGrid>
        <w:gridCol w:w="1502"/>
        <w:gridCol w:w="1502"/>
        <w:gridCol w:w="1503"/>
        <w:gridCol w:w="1503"/>
        <w:gridCol w:w="1503"/>
        <w:gridCol w:w="1503"/>
      </w:tblGrid>
      <w:tr w:rsidR="0045021B" w14:paraId="4E1695E1" w14:textId="77777777" w:rsidTr="0045021B">
        <w:trPr>
          <w:jc w:val="center"/>
        </w:trPr>
        <w:tc>
          <w:tcPr>
            <w:tcW w:w="1502" w:type="dxa"/>
          </w:tcPr>
          <w:p w14:paraId="09BDC456" w14:textId="77777777" w:rsidR="00BE2066" w:rsidRDefault="00BE2066" w:rsidP="00CA3D99">
            <w:pPr>
              <w:pStyle w:val="Listaconvietas"/>
              <w:numPr>
                <w:ilvl w:val="0"/>
                <w:numId w:val="0"/>
              </w:numPr>
              <w:rPr>
                <w:b/>
                <w:bCs/>
              </w:rPr>
            </w:pPr>
          </w:p>
          <w:p w14:paraId="3E2826F6" w14:textId="77777777" w:rsidR="0045021B" w:rsidRDefault="0045021B" w:rsidP="00CA3D99">
            <w:pPr>
              <w:pStyle w:val="Listaconvietas"/>
              <w:numPr>
                <w:ilvl w:val="0"/>
                <w:numId w:val="0"/>
              </w:numPr>
              <w:rPr>
                <w:b/>
                <w:bCs/>
              </w:rPr>
            </w:pPr>
            <w:r>
              <w:rPr>
                <w:b/>
                <w:bCs/>
              </w:rPr>
              <w:t>Fuente</w:t>
            </w:r>
          </w:p>
          <w:p w14:paraId="3C7F5F1B" w14:textId="5021DD00" w:rsidR="00BE2066" w:rsidRPr="00A06D71" w:rsidRDefault="00BE2066" w:rsidP="00CA3D99">
            <w:pPr>
              <w:pStyle w:val="Listaconvietas"/>
              <w:numPr>
                <w:ilvl w:val="0"/>
                <w:numId w:val="0"/>
              </w:numPr>
              <w:rPr>
                <w:b/>
                <w:bCs/>
              </w:rPr>
            </w:pPr>
          </w:p>
        </w:tc>
        <w:tc>
          <w:tcPr>
            <w:tcW w:w="1502" w:type="dxa"/>
          </w:tcPr>
          <w:p w14:paraId="279A62AC" w14:textId="77777777" w:rsidR="00BE2066" w:rsidRDefault="00BE2066" w:rsidP="00CA3D99">
            <w:pPr>
              <w:pStyle w:val="Listaconvietas"/>
              <w:numPr>
                <w:ilvl w:val="0"/>
                <w:numId w:val="0"/>
              </w:numPr>
              <w:rPr>
                <w:b/>
                <w:bCs/>
              </w:rPr>
            </w:pPr>
          </w:p>
          <w:p w14:paraId="7D706AE4" w14:textId="256B7CAB" w:rsidR="0045021B" w:rsidRPr="00A06D71" w:rsidRDefault="0045021B" w:rsidP="00CA3D99">
            <w:pPr>
              <w:pStyle w:val="Listaconvietas"/>
              <w:numPr>
                <w:ilvl w:val="0"/>
                <w:numId w:val="0"/>
              </w:numPr>
              <w:rPr>
                <w:b/>
                <w:bCs/>
              </w:rPr>
            </w:pPr>
            <w:r>
              <w:rPr>
                <w:b/>
                <w:bCs/>
              </w:rPr>
              <w:t>Estímulo</w:t>
            </w:r>
          </w:p>
        </w:tc>
        <w:tc>
          <w:tcPr>
            <w:tcW w:w="1503" w:type="dxa"/>
          </w:tcPr>
          <w:p w14:paraId="600B8685" w14:textId="77777777" w:rsidR="00BE2066" w:rsidRDefault="00BE2066" w:rsidP="00CA3D99">
            <w:pPr>
              <w:pStyle w:val="Listaconvietas"/>
              <w:numPr>
                <w:ilvl w:val="0"/>
                <w:numId w:val="0"/>
              </w:numPr>
              <w:rPr>
                <w:b/>
                <w:bCs/>
              </w:rPr>
            </w:pPr>
          </w:p>
          <w:p w14:paraId="5CC1B618" w14:textId="68C81CF3" w:rsidR="0045021B" w:rsidRPr="00A06D71" w:rsidRDefault="0045021B" w:rsidP="00CA3D99">
            <w:pPr>
              <w:pStyle w:val="Listaconvietas"/>
              <w:numPr>
                <w:ilvl w:val="0"/>
                <w:numId w:val="0"/>
              </w:numPr>
              <w:rPr>
                <w:b/>
                <w:bCs/>
              </w:rPr>
            </w:pPr>
            <w:r>
              <w:rPr>
                <w:b/>
                <w:bCs/>
              </w:rPr>
              <w:t>Artefacto</w:t>
            </w:r>
          </w:p>
        </w:tc>
        <w:tc>
          <w:tcPr>
            <w:tcW w:w="1503" w:type="dxa"/>
          </w:tcPr>
          <w:p w14:paraId="393567BD" w14:textId="77777777" w:rsidR="00BE2066" w:rsidRDefault="00BE2066" w:rsidP="00CA3D99">
            <w:pPr>
              <w:pStyle w:val="Listaconvietas"/>
              <w:numPr>
                <w:ilvl w:val="0"/>
                <w:numId w:val="0"/>
              </w:numPr>
              <w:rPr>
                <w:b/>
                <w:bCs/>
              </w:rPr>
            </w:pPr>
          </w:p>
          <w:p w14:paraId="0E73ADEF" w14:textId="353479E7" w:rsidR="0045021B" w:rsidRPr="00A06D71" w:rsidRDefault="0045021B" w:rsidP="00CA3D99">
            <w:pPr>
              <w:pStyle w:val="Listaconvietas"/>
              <w:numPr>
                <w:ilvl w:val="0"/>
                <w:numId w:val="0"/>
              </w:numPr>
              <w:rPr>
                <w:b/>
                <w:bCs/>
              </w:rPr>
            </w:pPr>
            <w:r>
              <w:rPr>
                <w:b/>
                <w:bCs/>
              </w:rPr>
              <w:t>Ambiente</w:t>
            </w:r>
          </w:p>
        </w:tc>
        <w:tc>
          <w:tcPr>
            <w:tcW w:w="1503" w:type="dxa"/>
          </w:tcPr>
          <w:p w14:paraId="44627485" w14:textId="77777777" w:rsidR="00BE2066" w:rsidRDefault="00BE2066" w:rsidP="00CA3D99">
            <w:pPr>
              <w:pStyle w:val="Listaconvietas"/>
              <w:numPr>
                <w:ilvl w:val="0"/>
                <w:numId w:val="0"/>
              </w:numPr>
              <w:rPr>
                <w:b/>
                <w:bCs/>
              </w:rPr>
            </w:pPr>
          </w:p>
          <w:p w14:paraId="06E45CEE" w14:textId="50D988D0" w:rsidR="0045021B" w:rsidRPr="00A06D71" w:rsidRDefault="0045021B" w:rsidP="00CA3D99">
            <w:pPr>
              <w:pStyle w:val="Listaconvietas"/>
              <w:numPr>
                <w:ilvl w:val="0"/>
                <w:numId w:val="0"/>
              </w:numPr>
              <w:rPr>
                <w:b/>
                <w:bCs/>
              </w:rPr>
            </w:pPr>
            <w:r>
              <w:rPr>
                <w:b/>
                <w:bCs/>
              </w:rPr>
              <w:t>Respuesta</w:t>
            </w:r>
          </w:p>
        </w:tc>
        <w:tc>
          <w:tcPr>
            <w:tcW w:w="1503" w:type="dxa"/>
          </w:tcPr>
          <w:p w14:paraId="01CDC54C" w14:textId="7CA24854" w:rsidR="0045021B" w:rsidRPr="00A06D71" w:rsidRDefault="0045021B" w:rsidP="00CA3D99">
            <w:pPr>
              <w:pStyle w:val="Listaconvietas"/>
              <w:numPr>
                <w:ilvl w:val="0"/>
                <w:numId w:val="0"/>
              </w:numPr>
              <w:rPr>
                <w:b/>
                <w:bCs/>
              </w:rPr>
            </w:pPr>
            <w:r>
              <w:rPr>
                <w:b/>
                <w:bCs/>
              </w:rPr>
              <w:t>Medida de respuesta</w:t>
            </w:r>
          </w:p>
        </w:tc>
      </w:tr>
      <w:tr w:rsidR="0045021B" w14:paraId="636BD92C" w14:textId="77777777" w:rsidTr="0045021B">
        <w:trPr>
          <w:jc w:val="center"/>
        </w:trPr>
        <w:tc>
          <w:tcPr>
            <w:tcW w:w="1502" w:type="dxa"/>
          </w:tcPr>
          <w:p w14:paraId="5380A517" w14:textId="5DC6A73B" w:rsidR="0045021B" w:rsidRDefault="0045021B" w:rsidP="00CA3D99">
            <w:pPr>
              <w:pStyle w:val="Listaconvietas"/>
              <w:numPr>
                <w:ilvl w:val="0"/>
                <w:numId w:val="0"/>
              </w:numPr>
            </w:pPr>
            <w:r>
              <w:t>Código fuente de la ap</w:t>
            </w:r>
            <w:r w:rsidR="00BE2066">
              <w:t>licación</w:t>
            </w:r>
          </w:p>
        </w:tc>
        <w:tc>
          <w:tcPr>
            <w:tcW w:w="1502" w:type="dxa"/>
          </w:tcPr>
          <w:p w14:paraId="58A6A361" w14:textId="77777777" w:rsidR="00BE2066" w:rsidRDefault="00BE2066" w:rsidP="00CA3D99">
            <w:pPr>
              <w:pStyle w:val="Listaconvietas"/>
              <w:numPr>
                <w:ilvl w:val="0"/>
                <w:numId w:val="0"/>
              </w:numPr>
            </w:pPr>
          </w:p>
          <w:p w14:paraId="094A57B9" w14:textId="5F22E48B" w:rsidR="0045021B" w:rsidRDefault="0045021B" w:rsidP="00CA3D99">
            <w:pPr>
              <w:pStyle w:val="Listaconvietas"/>
              <w:numPr>
                <w:ilvl w:val="0"/>
                <w:numId w:val="0"/>
              </w:numPr>
            </w:pPr>
            <w:r>
              <w:t>Despliegue de la ap</w:t>
            </w:r>
            <w:r w:rsidR="00BE2066">
              <w:t>licación</w:t>
            </w:r>
          </w:p>
        </w:tc>
        <w:tc>
          <w:tcPr>
            <w:tcW w:w="1503" w:type="dxa"/>
          </w:tcPr>
          <w:p w14:paraId="04140B0F" w14:textId="67F8E8EB" w:rsidR="0045021B" w:rsidRDefault="0045021B" w:rsidP="00CA3D99">
            <w:pPr>
              <w:pStyle w:val="Listaconvietas"/>
              <w:numPr>
                <w:ilvl w:val="0"/>
                <w:numId w:val="0"/>
              </w:numPr>
            </w:pPr>
            <w:r>
              <w:t>Proceso de análisis del código fuente</w:t>
            </w:r>
          </w:p>
        </w:tc>
        <w:tc>
          <w:tcPr>
            <w:tcW w:w="1503" w:type="dxa"/>
          </w:tcPr>
          <w:p w14:paraId="00A543B3" w14:textId="77777777" w:rsidR="00BE2066" w:rsidRDefault="00BE2066" w:rsidP="00CA3D99">
            <w:pPr>
              <w:pStyle w:val="Listaconvietas"/>
              <w:numPr>
                <w:ilvl w:val="0"/>
                <w:numId w:val="0"/>
              </w:numPr>
            </w:pPr>
          </w:p>
          <w:p w14:paraId="0FF8F06E" w14:textId="3AFC6B18" w:rsidR="0045021B" w:rsidRDefault="0045021B" w:rsidP="00CA3D99">
            <w:pPr>
              <w:pStyle w:val="Listaconvietas"/>
              <w:numPr>
                <w:ilvl w:val="0"/>
                <w:numId w:val="0"/>
              </w:numPr>
            </w:pPr>
            <w:r>
              <w:t>De despliegue</w:t>
            </w:r>
          </w:p>
        </w:tc>
        <w:tc>
          <w:tcPr>
            <w:tcW w:w="1503" w:type="dxa"/>
          </w:tcPr>
          <w:p w14:paraId="5C2C655B" w14:textId="1912A050" w:rsidR="0045021B" w:rsidRDefault="0045021B" w:rsidP="00CA3D99">
            <w:pPr>
              <w:pStyle w:val="Listaconvietas"/>
              <w:numPr>
                <w:ilvl w:val="0"/>
                <w:numId w:val="0"/>
              </w:numPr>
            </w:pPr>
            <w:r>
              <w:t>Inspección del código en la integración continua</w:t>
            </w:r>
          </w:p>
        </w:tc>
        <w:tc>
          <w:tcPr>
            <w:tcW w:w="1503" w:type="dxa"/>
          </w:tcPr>
          <w:p w14:paraId="2E393325" w14:textId="71BD4B9F" w:rsidR="0045021B" w:rsidRDefault="0045021B" w:rsidP="00CA3D99">
            <w:pPr>
              <w:pStyle w:val="Listaconvietas"/>
              <w:numPr>
                <w:ilvl w:val="0"/>
                <w:numId w:val="0"/>
              </w:numPr>
            </w:pPr>
            <w:r>
              <w:t>Métricas de calidad para cada uno de los aspectos</w:t>
            </w:r>
          </w:p>
        </w:tc>
      </w:tr>
    </w:tbl>
    <w:p w14:paraId="08DE5FD9" w14:textId="77777777" w:rsidR="0045021B" w:rsidRPr="0045021B" w:rsidRDefault="0045021B" w:rsidP="0045021B">
      <w:pPr>
        <w:pStyle w:val="Listaconvietas"/>
        <w:numPr>
          <w:ilvl w:val="0"/>
          <w:numId w:val="0"/>
        </w:numPr>
        <w:ind w:left="720"/>
      </w:pPr>
    </w:p>
    <w:p w14:paraId="41EF2D3B" w14:textId="7BB8990C" w:rsidR="00A06D71" w:rsidRDefault="00A06D71" w:rsidP="00A06D71">
      <w:pPr>
        <w:pStyle w:val="Listaconvietas"/>
        <w:rPr>
          <w:b/>
          <w:bCs/>
        </w:rPr>
      </w:pPr>
      <w:r>
        <w:rPr>
          <w:b/>
          <w:bCs/>
        </w:rPr>
        <w:t>Seguridad:</w:t>
      </w:r>
    </w:p>
    <w:p w14:paraId="73D44C6E" w14:textId="01EC19DB" w:rsidR="00BE2066" w:rsidRPr="00007DD6" w:rsidRDefault="00543384" w:rsidP="00BE2066">
      <w:pPr>
        <w:pStyle w:val="Listaconvietas"/>
        <w:numPr>
          <w:ilvl w:val="0"/>
          <w:numId w:val="6"/>
        </w:numPr>
        <w:rPr>
          <w:b/>
          <w:bCs/>
        </w:rPr>
      </w:pPr>
      <w:proofErr w:type="spellStart"/>
      <w:r>
        <w:t>Authenticate</w:t>
      </w:r>
      <w:proofErr w:type="spellEnd"/>
      <w:r>
        <w:t xml:space="preserve"> </w:t>
      </w:r>
      <w:proofErr w:type="spellStart"/>
      <w:r>
        <w:t>Actors</w:t>
      </w:r>
      <w:proofErr w:type="spellEnd"/>
      <w:r>
        <w:t xml:space="preserve">: Se debe garantizar la táctica de seguridad para saber si una persona es quien dice ser, por medio de un Active </w:t>
      </w:r>
      <w:proofErr w:type="spellStart"/>
      <w:r>
        <w:t>Directory</w:t>
      </w:r>
      <w:proofErr w:type="spellEnd"/>
      <w:r>
        <w:t xml:space="preserve"> vamos a identificar si la persona que desea usar nuestra aplicación ya se encuentra registrada.</w:t>
      </w:r>
    </w:p>
    <w:p w14:paraId="59A8A62C" w14:textId="77777777" w:rsidR="00007DD6" w:rsidRPr="00543384" w:rsidRDefault="00007DD6" w:rsidP="00007DD6">
      <w:pPr>
        <w:pStyle w:val="Listaconvietas"/>
        <w:numPr>
          <w:ilvl w:val="0"/>
          <w:numId w:val="0"/>
        </w:numPr>
        <w:ind w:left="1440"/>
        <w:rPr>
          <w:b/>
          <w:bCs/>
        </w:rPr>
      </w:pPr>
    </w:p>
    <w:tbl>
      <w:tblPr>
        <w:tblStyle w:val="Tablaconcuadrcula"/>
        <w:tblW w:w="0" w:type="auto"/>
        <w:jc w:val="center"/>
        <w:tblLook w:val="04A0" w:firstRow="1" w:lastRow="0" w:firstColumn="1" w:lastColumn="0" w:noHBand="0" w:noVBand="1"/>
      </w:tblPr>
      <w:tblGrid>
        <w:gridCol w:w="1502"/>
        <w:gridCol w:w="1502"/>
        <w:gridCol w:w="1503"/>
        <w:gridCol w:w="1503"/>
        <w:gridCol w:w="1503"/>
        <w:gridCol w:w="1503"/>
      </w:tblGrid>
      <w:tr w:rsidR="00543384" w14:paraId="6BE11CE6" w14:textId="77777777" w:rsidTr="00CA3D99">
        <w:trPr>
          <w:jc w:val="center"/>
        </w:trPr>
        <w:tc>
          <w:tcPr>
            <w:tcW w:w="1502" w:type="dxa"/>
          </w:tcPr>
          <w:p w14:paraId="7DE067E1" w14:textId="77777777" w:rsidR="00543384" w:rsidRDefault="00543384" w:rsidP="00CA3D99">
            <w:pPr>
              <w:pStyle w:val="Listaconvietas"/>
              <w:numPr>
                <w:ilvl w:val="0"/>
                <w:numId w:val="0"/>
              </w:numPr>
              <w:rPr>
                <w:b/>
                <w:bCs/>
              </w:rPr>
            </w:pPr>
          </w:p>
          <w:p w14:paraId="24FE257D" w14:textId="77777777" w:rsidR="00543384" w:rsidRDefault="00543384" w:rsidP="00CA3D99">
            <w:pPr>
              <w:pStyle w:val="Listaconvietas"/>
              <w:numPr>
                <w:ilvl w:val="0"/>
                <w:numId w:val="0"/>
              </w:numPr>
              <w:rPr>
                <w:b/>
                <w:bCs/>
              </w:rPr>
            </w:pPr>
            <w:r>
              <w:rPr>
                <w:b/>
                <w:bCs/>
              </w:rPr>
              <w:t>Fuente</w:t>
            </w:r>
          </w:p>
          <w:p w14:paraId="44F104E7" w14:textId="77777777" w:rsidR="00543384" w:rsidRPr="00A06D71" w:rsidRDefault="00543384" w:rsidP="00CA3D99">
            <w:pPr>
              <w:pStyle w:val="Listaconvietas"/>
              <w:numPr>
                <w:ilvl w:val="0"/>
                <w:numId w:val="0"/>
              </w:numPr>
              <w:rPr>
                <w:b/>
                <w:bCs/>
              </w:rPr>
            </w:pPr>
          </w:p>
        </w:tc>
        <w:tc>
          <w:tcPr>
            <w:tcW w:w="1502" w:type="dxa"/>
          </w:tcPr>
          <w:p w14:paraId="6D55D93F" w14:textId="77777777" w:rsidR="00543384" w:rsidRDefault="00543384" w:rsidP="00CA3D99">
            <w:pPr>
              <w:pStyle w:val="Listaconvietas"/>
              <w:numPr>
                <w:ilvl w:val="0"/>
                <w:numId w:val="0"/>
              </w:numPr>
              <w:rPr>
                <w:b/>
                <w:bCs/>
              </w:rPr>
            </w:pPr>
          </w:p>
          <w:p w14:paraId="117C4318" w14:textId="77777777" w:rsidR="00543384" w:rsidRPr="00A06D71" w:rsidRDefault="00543384" w:rsidP="00CA3D99">
            <w:pPr>
              <w:pStyle w:val="Listaconvietas"/>
              <w:numPr>
                <w:ilvl w:val="0"/>
                <w:numId w:val="0"/>
              </w:numPr>
              <w:rPr>
                <w:b/>
                <w:bCs/>
              </w:rPr>
            </w:pPr>
            <w:r>
              <w:rPr>
                <w:b/>
                <w:bCs/>
              </w:rPr>
              <w:t>Estímulo</w:t>
            </w:r>
          </w:p>
        </w:tc>
        <w:tc>
          <w:tcPr>
            <w:tcW w:w="1503" w:type="dxa"/>
          </w:tcPr>
          <w:p w14:paraId="6726B746" w14:textId="77777777" w:rsidR="00543384" w:rsidRDefault="00543384" w:rsidP="00CA3D99">
            <w:pPr>
              <w:pStyle w:val="Listaconvietas"/>
              <w:numPr>
                <w:ilvl w:val="0"/>
                <w:numId w:val="0"/>
              </w:numPr>
              <w:rPr>
                <w:b/>
                <w:bCs/>
              </w:rPr>
            </w:pPr>
          </w:p>
          <w:p w14:paraId="5351E42D" w14:textId="77777777" w:rsidR="00543384" w:rsidRPr="00A06D71" w:rsidRDefault="00543384" w:rsidP="00CA3D99">
            <w:pPr>
              <w:pStyle w:val="Listaconvietas"/>
              <w:numPr>
                <w:ilvl w:val="0"/>
                <w:numId w:val="0"/>
              </w:numPr>
              <w:rPr>
                <w:b/>
                <w:bCs/>
              </w:rPr>
            </w:pPr>
            <w:r>
              <w:rPr>
                <w:b/>
                <w:bCs/>
              </w:rPr>
              <w:t>Artefacto</w:t>
            </w:r>
          </w:p>
        </w:tc>
        <w:tc>
          <w:tcPr>
            <w:tcW w:w="1503" w:type="dxa"/>
          </w:tcPr>
          <w:p w14:paraId="07AB73D5" w14:textId="77777777" w:rsidR="00543384" w:rsidRDefault="00543384" w:rsidP="00CA3D99">
            <w:pPr>
              <w:pStyle w:val="Listaconvietas"/>
              <w:numPr>
                <w:ilvl w:val="0"/>
                <w:numId w:val="0"/>
              </w:numPr>
              <w:rPr>
                <w:b/>
                <w:bCs/>
              </w:rPr>
            </w:pPr>
          </w:p>
          <w:p w14:paraId="578771EB" w14:textId="77777777" w:rsidR="00543384" w:rsidRPr="00A06D71" w:rsidRDefault="00543384" w:rsidP="00CA3D99">
            <w:pPr>
              <w:pStyle w:val="Listaconvietas"/>
              <w:numPr>
                <w:ilvl w:val="0"/>
                <w:numId w:val="0"/>
              </w:numPr>
              <w:rPr>
                <w:b/>
                <w:bCs/>
              </w:rPr>
            </w:pPr>
            <w:r>
              <w:rPr>
                <w:b/>
                <w:bCs/>
              </w:rPr>
              <w:t>Ambiente</w:t>
            </w:r>
          </w:p>
        </w:tc>
        <w:tc>
          <w:tcPr>
            <w:tcW w:w="1503" w:type="dxa"/>
          </w:tcPr>
          <w:p w14:paraId="022A1F6A" w14:textId="77777777" w:rsidR="00543384" w:rsidRDefault="00543384" w:rsidP="00CA3D99">
            <w:pPr>
              <w:pStyle w:val="Listaconvietas"/>
              <w:numPr>
                <w:ilvl w:val="0"/>
                <w:numId w:val="0"/>
              </w:numPr>
              <w:rPr>
                <w:b/>
                <w:bCs/>
              </w:rPr>
            </w:pPr>
          </w:p>
          <w:p w14:paraId="2503CD39" w14:textId="77777777" w:rsidR="00543384" w:rsidRPr="00A06D71" w:rsidRDefault="00543384" w:rsidP="00CA3D99">
            <w:pPr>
              <w:pStyle w:val="Listaconvietas"/>
              <w:numPr>
                <w:ilvl w:val="0"/>
                <w:numId w:val="0"/>
              </w:numPr>
              <w:rPr>
                <w:b/>
                <w:bCs/>
              </w:rPr>
            </w:pPr>
            <w:r>
              <w:rPr>
                <w:b/>
                <w:bCs/>
              </w:rPr>
              <w:t>Respuesta</w:t>
            </w:r>
          </w:p>
        </w:tc>
        <w:tc>
          <w:tcPr>
            <w:tcW w:w="1503" w:type="dxa"/>
          </w:tcPr>
          <w:p w14:paraId="1DE4C187" w14:textId="77777777" w:rsidR="00543384" w:rsidRPr="00A06D71" w:rsidRDefault="00543384" w:rsidP="00CA3D99">
            <w:pPr>
              <w:pStyle w:val="Listaconvietas"/>
              <w:numPr>
                <w:ilvl w:val="0"/>
                <w:numId w:val="0"/>
              </w:numPr>
              <w:rPr>
                <w:b/>
                <w:bCs/>
              </w:rPr>
            </w:pPr>
            <w:r>
              <w:rPr>
                <w:b/>
                <w:bCs/>
              </w:rPr>
              <w:t>Medida de respuesta</w:t>
            </w:r>
          </w:p>
        </w:tc>
      </w:tr>
      <w:tr w:rsidR="00543384" w14:paraId="55406C20" w14:textId="77777777" w:rsidTr="00CA3D99">
        <w:trPr>
          <w:jc w:val="center"/>
        </w:trPr>
        <w:tc>
          <w:tcPr>
            <w:tcW w:w="1502" w:type="dxa"/>
          </w:tcPr>
          <w:p w14:paraId="1AE82FC5" w14:textId="77777777" w:rsidR="007F06E6" w:rsidRDefault="007F06E6" w:rsidP="00CA3D99">
            <w:pPr>
              <w:pStyle w:val="Listaconvietas"/>
              <w:numPr>
                <w:ilvl w:val="0"/>
                <w:numId w:val="0"/>
              </w:numPr>
            </w:pPr>
          </w:p>
          <w:p w14:paraId="361EA0FC" w14:textId="341B6B17" w:rsidR="00543384" w:rsidRDefault="007F06E6" w:rsidP="00CA3D99">
            <w:pPr>
              <w:pStyle w:val="Listaconvietas"/>
              <w:numPr>
                <w:ilvl w:val="0"/>
                <w:numId w:val="0"/>
              </w:numPr>
            </w:pPr>
            <w:r>
              <w:t>Usuario de la aplicación</w:t>
            </w:r>
          </w:p>
        </w:tc>
        <w:tc>
          <w:tcPr>
            <w:tcW w:w="1502" w:type="dxa"/>
          </w:tcPr>
          <w:p w14:paraId="7A5FCBFA" w14:textId="71CE73EC" w:rsidR="00543384" w:rsidRDefault="0034788D" w:rsidP="00CA3D99">
            <w:pPr>
              <w:pStyle w:val="Listaconvietas"/>
              <w:numPr>
                <w:ilvl w:val="0"/>
                <w:numId w:val="0"/>
              </w:numPr>
            </w:pPr>
            <w:r>
              <w:t>Querer acceder a la aplicación sin estar registrado</w:t>
            </w:r>
          </w:p>
        </w:tc>
        <w:tc>
          <w:tcPr>
            <w:tcW w:w="1503" w:type="dxa"/>
          </w:tcPr>
          <w:p w14:paraId="3540B1E5" w14:textId="77777777" w:rsidR="00543384" w:rsidRDefault="00543384" w:rsidP="00CA3D99">
            <w:pPr>
              <w:pStyle w:val="Listaconvietas"/>
              <w:numPr>
                <w:ilvl w:val="0"/>
                <w:numId w:val="0"/>
              </w:numPr>
            </w:pPr>
          </w:p>
          <w:p w14:paraId="48213AAB" w14:textId="23D681EE" w:rsidR="0034788D" w:rsidRDefault="0034788D" w:rsidP="00CA3D99">
            <w:pPr>
              <w:pStyle w:val="Listaconvietas"/>
              <w:numPr>
                <w:ilvl w:val="0"/>
                <w:numId w:val="0"/>
              </w:numPr>
            </w:pPr>
            <w:r>
              <w:t>La pantalla del Máster o del participante</w:t>
            </w:r>
          </w:p>
        </w:tc>
        <w:tc>
          <w:tcPr>
            <w:tcW w:w="1503" w:type="dxa"/>
          </w:tcPr>
          <w:p w14:paraId="3DD48DE9" w14:textId="77777777" w:rsidR="00543384" w:rsidRDefault="00543384" w:rsidP="00CA3D99">
            <w:pPr>
              <w:pStyle w:val="Listaconvietas"/>
              <w:numPr>
                <w:ilvl w:val="0"/>
                <w:numId w:val="0"/>
              </w:numPr>
            </w:pPr>
          </w:p>
          <w:p w14:paraId="1E54EAAE" w14:textId="5846585E" w:rsidR="00543384" w:rsidRDefault="00543384" w:rsidP="00CA3D99">
            <w:pPr>
              <w:pStyle w:val="Listaconvietas"/>
              <w:numPr>
                <w:ilvl w:val="0"/>
                <w:numId w:val="0"/>
              </w:numPr>
            </w:pPr>
            <w:r>
              <w:t xml:space="preserve">De </w:t>
            </w:r>
            <w:r w:rsidR="007F06E6">
              <w:t>ejecución</w:t>
            </w:r>
          </w:p>
        </w:tc>
        <w:tc>
          <w:tcPr>
            <w:tcW w:w="1503" w:type="dxa"/>
          </w:tcPr>
          <w:p w14:paraId="7A04A5A7" w14:textId="77777777" w:rsidR="00543384" w:rsidRDefault="00543384" w:rsidP="00CA3D99">
            <w:pPr>
              <w:pStyle w:val="Listaconvietas"/>
              <w:numPr>
                <w:ilvl w:val="0"/>
                <w:numId w:val="0"/>
              </w:numPr>
            </w:pPr>
          </w:p>
          <w:p w14:paraId="3ABBD02E" w14:textId="36B759B2" w:rsidR="0034788D" w:rsidRDefault="0034788D" w:rsidP="00CA3D99">
            <w:pPr>
              <w:pStyle w:val="Listaconvietas"/>
              <w:numPr>
                <w:ilvl w:val="0"/>
                <w:numId w:val="0"/>
              </w:numPr>
            </w:pPr>
            <w:r>
              <w:t>No poder participar en la partida</w:t>
            </w:r>
          </w:p>
        </w:tc>
        <w:tc>
          <w:tcPr>
            <w:tcW w:w="1503" w:type="dxa"/>
          </w:tcPr>
          <w:p w14:paraId="522E4CAD" w14:textId="29324F53" w:rsidR="00543384" w:rsidRDefault="00985DA7" w:rsidP="00CA3D99">
            <w:pPr>
              <w:pStyle w:val="Listaconvietas"/>
              <w:numPr>
                <w:ilvl w:val="0"/>
                <w:numId w:val="0"/>
              </w:numPr>
            </w:pPr>
            <w:r>
              <w:t>Identificación de</w:t>
            </w:r>
            <w:r w:rsidR="00561486">
              <w:t xml:space="preserve">sde el Active </w:t>
            </w:r>
            <w:proofErr w:type="spellStart"/>
            <w:r w:rsidR="00561486" w:rsidRPr="00561486">
              <w:rPr>
                <w:u w:val="single"/>
              </w:rPr>
              <w:t>Directory</w:t>
            </w:r>
            <w:proofErr w:type="spellEnd"/>
          </w:p>
        </w:tc>
      </w:tr>
    </w:tbl>
    <w:p w14:paraId="5744BECA" w14:textId="2380FB51" w:rsidR="00543384" w:rsidRDefault="00543384" w:rsidP="00543384">
      <w:pPr>
        <w:pStyle w:val="Listaconvietas"/>
        <w:numPr>
          <w:ilvl w:val="0"/>
          <w:numId w:val="0"/>
        </w:numPr>
        <w:rPr>
          <w:b/>
          <w:bCs/>
        </w:rPr>
      </w:pPr>
    </w:p>
    <w:p w14:paraId="26361749" w14:textId="35FBC7FE" w:rsidR="00543384" w:rsidRPr="00007DD6" w:rsidRDefault="00543384" w:rsidP="00543384">
      <w:pPr>
        <w:pStyle w:val="Listaconvietas"/>
        <w:numPr>
          <w:ilvl w:val="0"/>
          <w:numId w:val="6"/>
        </w:numPr>
        <w:rPr>
          <w:b/>
          <w:bCs/>
          <w:lang w:val="es-CO"/>
        </w:rPr>
      </w:pPr>
      <w:proofErr w:type="spellStart"/>
      <w:r w:rsidRPr="00007DD6">
        <w:rPr>
          <w:lang w:val="es-CO"/>
        </w:rPr>
        <w:t>Authorize</w:t>
      </w:r>
      <w:proofErr w:type="spellEnd"/>
      <w:r w:rsidRPr="00007DD6">
        <w:rPr>
          <w:lang w:val="es-CO"/>
        </w:rPr>
        <w:t xml:space="preserve"> </w:t>
      </w:r>
      <w:proofErr w:type="spellStart"/>
      <w:r w:rsidRPr="00007DD6">
        <w:rPr>
          <w:lang w:val="es-CO"/>
        </w:rPr>
        <w:t>Actors</w:t>
      </w:r>
      <w:proofErr w:type="spellEnd"/>
      <w:r w:rsidRPr="00007DD6">
        <w:rPr>
          <w:lang w:val="es-CO"/>
        </w:rPr>
        <w:t>:</w:t>
      </w:r>
      <w:r w:rsidRPr="00543384">
        <w:rPr>
          <w:b/>
          <w:bCs/>
          <w:lang w:val="es-CO"/>
        </w:rPr>
        <w:t xml:space="preserve"> </w:t>
      </w:r>
      <w:r w:rsidRPr="00543384">
        <w:rPr>
          <w:lang w:val="es-CO"/>
        </w:rPr>
        <w:t>Se debe asegura</w:t>
      </w:r>
      <w:r>
        <w:rPr>
          <w:lang w:val="es-CO"/>
        </w:rPr>
        <w:t xml:space="preserve">r el buen funcionamiento de la táctica de seguridad para verificar que una persona tenga los permisos necesarios para usar las diferentes funcionalidades de nuestra aplicación. Por medio de cookies vamos a guardar la información del usuario y se verificara constantemente si posee los </w:t>
      </w:r>
      <w:r w:rsidR="00DC1F9D">
        <w:rPr>
          <w:lang w:val="es-CO"/>
        </w:rPr>
        <w:t>permisos</w:t>
      </w:r>
      <w:r>
        <w:rPr>
          <w:lang w:val="es-CO"/>
        </w:rPr>
        <w:t xml:space="preserve"> necesarios para usar alguna función.</w:t>
      </w:r>
    </w:p>
    <w:p w14:paraId="17343C3C" w14:textId="77777777" w:rsidR="00007DD6" w:rsidRPr="00543384" w:rsidRDefault="00007DD6" w:rsidP="00007DD6">
      <w:pPr>
        <w:pStyle w:val="Listaconvietas"/>
        <w:numPr>
          <w:ilvl w:val="0"/>
          <w:numId w:val="0"/>
        </w:numPr>
        <w:ind w:left="1440"/>
        <w:rPr>
          <w:b/>
          <w:bCs/>
          <w:lang w:val="es-CO"/>
        </w:rPr>
      </w:pPr>
    </w:p>
    <w:tbl>
      <w:tblPr>
        <w:tblStyle w:val="Tablaconcuadrcula"/>
        <w:tblW w:w="0" w:type="auto"/>
        <w:jc w:val="center"/>
        <w:tblLook w:val="04A0" w:firstRow="1" w:lastRow="0" w:firstColumn="1" w:lastColumn="0" w:noHBand="0" w:noVBand="1"/>
      </w:tblPr>
      <w:tblGrid>
        <w:gridCol w:w="1502"/>
        <w:gridCol w:w="1502"/>
        <w:gridCol w:w="1503"/>
        <w:gridCol w:w="1503"/>
        <w:gridCol w:w="1503"/>
        <w:gridCol w:w="1503"/>
      </w:tblGrid>
      <w:tr w:rsidR="00543384" w14:paraId="14A187CB" w14:textId="77777777" w:rsidTr="00CA3D99">
        <w:trPr>
          <w:jc w:val="center"/>
        </w:trPr>
        <w:tc>
          <w:tcPr>
            <w:tcW w:w="1502" w:type="dxa"/>
          </w:tcPr>
          <w:p w14:paraId="35758F1D" w14:textId="77777777" w:rsidR="00543384" w:rsidRDefault="00543384" w:rsidP="00CA3D99">
            <w:pPr>
              <w:pStyle w:val="Listaconvietas"/>
              <w:numPr>
                <w:ilvl w:val="0"/>
                <w:numId w:val="0"/>
              </w:numPr>
              <w:rPr>
                <w:b/>
                <w:bCs/>
              </w:rPr>
            </w:pPr>
          </w:p>
          <w:p w14:paraId="7A001F3A" w14:textId="77777777" w:rsidR="00543384" w:rsidRDefault="00543384" w:rsidP="00CA3D99">
            <w:pPr>
              <w:pStyle w:val="Listaconvietas"/>
              <w:numPr>
                <w:ilvl w:val="0"/>
                <w:numId w:val="0"/>
              </w:numPr>
              <w:rPr>
                <w:b/>
                <w:bCs/>
              </w:rPr>
            </w:pPr>
            <w:r>
              <w:rPr>
                <w:b/>
                <w:bCs/>
              </w:rPr>
              <w:t>Fuente</w:t>
            </w:r>
          </w:p>
          <w:p w14:paraId="71BAF026" w14:textId="77777777" w:rsidR="00543384" w:rsidRPr="00A06D71" w:rsidRDefault="00543384" w:rsidP="00CA3D99">
            <w:pPr>
              <w:pStyle w:val="Listaconvietas"/>
              <w:numPr>
                <w:ilvl w:val="0"/>
                <w:numId w:val="0"/>
              </w:numPr>
              <w:rPr>
                <w:b/>
                <w:bCs/>
              </w:rPr>
            </w:pPr>
          </w:p>
        </w:tc>
        <w:tc>
          <w:tcPr>
            <w:tcW w:w="1502" w:type="dxa"/>
          </w:tcPr>
          <w:p w14:paraId="2B9BDA37" w14:textId="77777777" w:rsidR="00543384" w:rsidRDefault="00543384" w:rsidP="00CA3D99">
            <w:pPr>
              <w:pStyle w:val="Listaconvietas"/>
              <w:numPr>
                <w:ilvl w:val="0"/>
                <w:numId w:val="0"/>
              </w:numPr>
              <w:rPr>
                <w:b/>
                <w:bCs/>
              </w:rPr>
            </w:pPr>
          </w:p>
          <w:p w14:paraId="150F45ED" w14:textId="77777777" w:rsidR="00543384" w:rsidRPr="00A06D71" w:rsidRDefault="00543384" w:rsidP="00CA3D99">
            <w:pPr>
              <w:pStyle w:val="Listaconvietas"/>
              <w:numPr>
                <w:ilvl w:val="0"/>
                <w:numId w:val="0"/>
              </w:numPr>
              <w:rPr>
                <w:b/>
                <w:bCs/>
              </w:rPr>
            </w:pPr>
            <w:r>
              <w:rPr>
                <w:b/>
                <w:bCs/>
              </w:rPr>
              <w:t>Estímulo</w:t>
            </w:r>
          </w:p>
        </w:tc>
        <w:tc>
          <w:tcPr>
            <w:tcW w:w="1503" w:type="dxa"/>
          </w:tcPr>
          <w:p w14:paraId="05FA55B1" w14:textId="77777777" w:rsidR="00543384" w:rsidRDefault="00543384" w:rsidP="00CA3D99">
            <w:pPr>
              <w:pStyle w:val="Listaconvietas"/>
              <w:numPr>
                <w:ilvl w:val="0"/>
                <w:numId w:val="0"/>
              </w:numPr>
              <w:rPr>
                <w:b/>
                <w:bCs/>
              </w:rPr>
            </w:pPr>
          </w:p>
          <w:p w14:paraId="6FB60A71" w14:textId="77777777" w:rsidR="00543384" w:rsidRPr="00A06D71" w:rsidRDefault="00543384" w:rsidP="00CA3D99">
            <w:pPr>
              <w:pStyle w:val="Listaconvietas"/>
              <w:numPr>
                <w:ilvl w:val="0"/>
                <w:numId w:val="0"/>
              </w:numPr>
              <w:rPr>
                <w:b/>
                <w:bCs/>
              </w:rPr>
            </w:pPr>
            <w:r>
              <w:rPr>
                <w:b/>
                <w:bCs/>
              </w:rPr>
              <w:t>Artefacto</w:t>
            </w:r>
          </w:p>
        </w:tc>
        <w:tc>
          <w:tcPr>
            <w:tcW w:w="1503" w:type="dxa"/>
          </w:tcPr>
          <w:p w14:paraId="35BB7229" w14:textId="77777777" w:rsidR="00543384" w:rsidRDefault="00543384" w:rsidP="00CA3D99">
            <w:pPr>
              <w:pStyle w:val="Listaconvietas"/>
              <w:numPr>
                <w:ilvl w:val="0"/>
                <w:numId w:val="0"/>
              </w:numPr>
              <w:rPr>
                <w:b/>
                <w:bCs/>
              </w:rPr>
            </w:pPr>
          </w:p>
          <w:p w14:paraId="731751F4" w14:textId="77777777" w:rsidR="00543384" w:rsidRPr="00A06D71" w:rsidRDefault="00543384" w:rsidP="00CA3D99">
            <w:pPr>
              <w:pStyle w:val="Listaconvietas"/>
              <w:numPr>
                <w:ilvl w:val="0"/>
                <w:numId w:val="0"/>
              </w:numPr>
              <w:rPr>
                <w:b/>
                <w:bCs/>
              </w:rPr>
            </w:pPr>
            <w:r>
              <w:rPr>
                <w:b/>
                <w:bCs/>
              </w:rPr>
              <w:t>Ambiente</w:t>
            </w:r>
          </w:p>
        </w:tc>
        <w:tc>
          <w:tcPr>
            <w:tcW w:w="1503" w:type="dxa"/>
          </w:tcPr>
          <w:p w14:paraId="60AFED48" w14:textId="77777777" w:rsidR="00543384" w:rsidRDefault="00543384" w:rsidP="00CA3D99">
            <w:pPr>
              <w:pStyle w:val="Listaconvietas"/>
              <w:numPr>
                <w:ilvl w:val="0"/>
                <w:numId w:val="0"/>
              </w:numPr>
              <w:rPr>
                <w:b/>
                <w:bCs/>
              </w:rPr>
            </w:pPr>
          </w:p>
          <w:p w14:paraId="582ED5DF" w14:textId="77777777" w:rsidR="00543384" w:rsidRPr="00A06D71" w:rsidRDefault="00543384" w:rsidP="00CA3D99">
            <w:pPr>
              <w:pStyle w:val="Listaconvietas"/>
              <w:numPr>
                <w:ilvl w:val="0"/>
                <w:numId w:val="0"/>
              </w:numPr>
              <w:rPr>
                <w:b/>
                <w:bCs/>
              </w:rPr>
            </w:pPr>
            <w:r>
              <w:rPr>
                <w:b/>
                <w:bCs/>
              </w:rPr>
              <w:t>Respuesta</w:t>
            </w:r>
          </w:p>
        </w:tc>
        <w:tc>
          <w:tcPr>
            <w:tcW w:w="1503" w:type="dxa"/>
          </w:tcPr>
          <w:p w14:paraId="17CFA960" w14:textId="77777777" w:rsidR="00543384" w:rsidRPr="00A06D71" w:rsidRDefault="00543384" w:rsidP="00CA3D99">
            <w:pPr>
              <w:pStyle w:val="Listaconvietas"/>
              <w:numPr>
                <w:ilvl w:val="0"/>
                <w:numId w:val="0"/>
              </w:numPr>
              <w:rPr>
                <w:b/>
                <w:bCs/>
              </w:rPr>
            </w:pPr>
            <w:r>
              <w:rPr>
                <w:b/>
                <w:bCs/>
              </w:rPr>
              <w:t>Medida de respuesta</w:t>
            </w:r>
          </w:p>
        </w:tc>
      </w:tr>
      <w:tr w:rsidR="00543384" w14:paraId="43BA7969" w14:textId="77777777" w:rsidTr="00CA3D99">
        <w:trPr>
          <w:jc w:val="center"/>
        </w:trPr>
        <w:tc>
          <w:tcPr>
            <w:tcW w:w="1502" w:type="dxa"/>
          </w:tcPr>
          <w:p w14:paraId="59179C76" w14:textId="77777777" w:rsidR="007F06E6" w:rsidRDefault="007F06E6" w:rsidP="00CA3D99">
            <w:pPr>
              <w:pStyle w:val="Listaconvietas"/>
              <w:numPr>
                <w:ilvl w:val="0"/>
                <w:numId w:val="0"/>
              </w:numPr>
            </w:pPr>
          </w:p>
          <w:p w14:paraId="13E327E7" w14:textId="587D46F2" w:rsidR="00543384" w:rsidRDefault="007F06E6" w:rsidP="00CA3D99">
            <w:pPr>
              <w:pStyle w:val="Listaconvietas"/>
              <w:numPr>
                <w:ilvl w:val="0"/>
                <w:numId w:val="0"/>
              </w:numPr>
            </w:pPr>
            <w:r>
              <w:t>Usuario de la aplicación</w:t>
            </w:r>
          </w:p>
        </w:tc>
        <w:tc>
          <w:tcPr>
            <w:tcW w:w="1502" w:type="dxa"/>
          </w:tcPr>
          <w:p w14:paraId="6C5CF604" w14:textId="7F07408D" w:rsidR="00543384" w:rsidRDefault="0034788D" w:rsidP="00CA3D99">
            <w:pPr>
              <w:pStyle w:val="Listaconvietas"/>
              <w:numPr>
                <w:ilvl w:val="0"/>
                <w:numId w:val="0"/>
              </w:numPr>
            </w:pPr>
            <w:r>
              <w:t xml:space="preserve">Intento de acceder a alguna </w:t>
            </w:r>
            <w:r>
              <w:lastRenderedPageBreak/>
              <w:t>función de la cual no posee permisos</w:t>
            </w:r>
          </w:p>
        </w:tc>
        <w:tc>
          <w:tcPr>
            <w:tcW w:w="1503" w:type="dxa"/>
          </w:tcPr>
          <w:p w14:paraId="2B585969" w14:textId="77777777" w:rsidR="00543384" w:rsidRDefault="00543384" w:rsidP="00CA3D99">
            <w:pPr>
              <w:pStyle w:val="Listaconvietas"/>
              <w:numPr>
                <w:ilvl w:val="0"/>
                <w:numId w:val="0"/>
              </w:numPr>
            </w:pPr>
          </w:p>
          <w:p w14:paraId="4556E06D" w14:textId="50FED197" w:rsidR="0034788D" w:rsidRDefault="0034788D" w:rsidP="00CA3D99">
            <w:pPr>
              <w:pStyle w:val="Listaconvietas"/>
              <w:numPr>
                <w:ilvl w:val="0"/>
                <w:numId w:val="0"/>
              </w:numPr>
            </w:pPr>
            <w:r>
              <w:t xml:space="preserve">Las funciones especificadas </w:t>
            </w:r>
            <w:r>
              <w:lastRenderedPageBreak/>
              <w:t>para el creador de la partida</w:t>
            </w:r>
          </w:p>
        </w:tc>
        <w:tc>
          <w:tcPr>
            <w:tcW w:w="1503" w:type="dxa"/>
          </w:tcPr>
          <w:p w14:paraId="30ECA1DF" w14:textId="77777777" w:rsidR="00543384" w:rsidRDefault="00543384" w:rsidP="00CA3D99">
            <w:pPr>
              <w:pStyle w:val="Listaconvietas"/>
              <w:numPr>
                <w:ilvl w:val="0"/>
                <w:numId w:val="0"/>
              </w:numPr>
            </w:pPr>
          </w:p>
          <w:p w14:paraId="010AAD8D" w14:textId="7753301C" w:rsidR="00543384" w:rsidRDefault="00543384" w:rsidP="00CA3D99">
            <w:pPr>
              <w:pStyle w:val="Listaconvietas"/>
              <w:numPr>
                <w:ilvl w:val="0"/>
                <w:numId w:val="0"/>
              </w:numPr>
            </w:pPr>
            <w:r>
              <w:t xml:space="preserve">De </w:t>
            </w:r>
            <w:r w:rsidR="007F06E6">
              <w:t>ejecución</w:t>
            </w:r>
          </w:p>
        </w:tc>
        <w:tc>
          <w:tcPr>
            <w:tcW w:w="1503" w:type="dxa"/>
          </w:tcPr>
          <w:p w14:paraId="76C3662E" w14:textId="77777777" w:rsidR="0034788D" w:rsidRDefault="0034788D" w:rsidP="00CA3D99">
            <w:pPr>
              <w:pStyle w:val="Listaconvietas"/>
              <w:numPr>
                <w:ilvl w:val="0"/>
                <w:numId w:val="0"/>
              </w:numPr>
            </w:pPr>
          </w:p>
          <w:p w14:paraId="11B09CEB" w14:textId="38B0EEBC" w:rsidR="00543384" w:rsidRDefault="0034788D" w:rsidP="00CA3D99">
            <w:pPr>
              <w:pStyle w:val="Listaconvietas"/>
              <w:numPr>
                <w:ilvl w:val="0"/>
                <w:numId w:val="0"/>
              </w:numPr>
            </w:pPr>
            <w:r>
              <w:t xml:space="preserve">Denegar el acceso a la </w:t>
            </w:r>
            <w:r>
              <w:lastRenderedPageBreak/>
              <w:t>funcionalidad querida</w:t>
            </w:r>
          </w:p>
        </w:tc>
        <w:tc>
          <w:tcPr>
            <w:tcW w:w="1503" w:type="dxa"/>
          </w:tcPr>
          <w:p w14:paraId="3F809AAB" w14:textId="6B3EE306" w:rsidR="00543384" w:rsidRDefault="00985DA7" w:rsidP="00CA3D99">
            <w:pPr>
              <w:pStyle w:val="Listaconvietas"/>
              <w:numPr>
                <w:ilvl w:val="0"/>
                <w:numId w:val="0"/>
              </w:numPr>
            </w:pPr>
            <w:r>
              <w:lastRenderedPageBreak/>
              <w:t xml:space="preserve">Identificación del usuario que desea </w:t>
            </w:r>
            <w:r>
              <w:lastRenderedPageBreak/>
              <w:t>utilizar una función no permitida</w:t>
            </w:r>
          </w:p>
        </w:tc>
      </w:tr>
    </w:tbl>
    <w:p w14:paraId="64A55332" w14:textId="1116E4D6" w:rsidR="00543384" w:rsidRDefault="00543384" w:rsidP="00543384">
      <w:pPr>
        <w:pStyle w:val="Listaconvietas"/>
        <w:numPr>
          <w:ilvl w:val="0"/>
          <w:numId w:val="0"/>
        </w:numPr>
        <w:rPr>
          <w:b/>
          <w:bCs/>
        </w:rPr>
      </w:pPr>
    </w:p>
    <w:p w14:paraId="0EEEF37B" w14:textId="3ACF3799" w:rsidR="00985DA7" w:rsidRPr="00874AA1" w:rsidRDefault="00985DA7" w:rsidP="00985DA7">
      <w:pPr>
        <w:pStyle w:val="Ttulo1"/>
      </w:pPr>
      <w:r>
        <w:t>Decisiones arquitectónicas:</w:t>
      </w:r>
    </w:p>
    <w:p w14:paraId="7FFF79F1" w14:textId="41C4CEE6" w:rsidR="00985DA7" w:rsidRDefault="00985DA7" w:rsidP="00985DA7">
      <w:pPr>
        <w:pStyle w:val="Listaconvietas"/>
      </w:pPr>
      <w:r>
        <w:t>Los productos de Microsoft Azure que usamos son:</w:t>
      </w:r>
    </w:p>
    <w:p w14:paraId="364229CB" w14:textId="5995A9F4" w:rsidR="00985DA7" w:rsidRDefault="00985DA7" w:rsidP="00985DA7">
      <w:pPr>
        <w:pStyle w:val="Listaconvietas"/>
        <w:numPr>
          <w:ilvl w:val="0"/>
          <w:numId w:val="7"/>
        </w:numPr>
      </w:pPr>
      <w:r>
        <w:t xml:space="preserve">Azure App </w:t>
      </w:r>
      <w:proofErr w:type="spellStart"/>
      <w:r>
        <w:t>Service</w:t>
      </w:r>
      <w:proofErr w:type="spellEnd"/>
      <w:r>
        <w:t>: Para desplegar el proyecto, ya que es un servicio que hospeda aplicaciones web en el lenguaje deseado, y permite una ejecución fácil y escalable en diversos entornos.</w:t>
      </w:r>
    </w:p>
    <w:p w14:paraId="5DA5D52C" w14:textId="40F82CBD" w:rsidR="00985DA7" w:rsidRDefault="00985DA7" w:rsidP="00985DA7">
      <w:pPr>
        <w:pStyle w:val="Listaconvietas"/>
        <w:numPr>
          <w:ilvl w:val="0"/>
          <w:numId w:val="7"/>
        </w:numPr>
      </w:pPr>
      <w:r>
        <w:t xml:space="preserve">Azure Active </w:t>
      </w:r>
      <w:proofErr w:type="spellStart"/>
      <w:r>
        <w:t>Directory</w:t>
      </w:r>
      <w:proofErr w:type="spellEnd"/>
      <w:r>
        <w:t xml:space="preserve">: Es un servicio de identidad que proporciona un inicio de sesión único, autenticación </w:t>
      </w:r>
      <w:r w:rsidR="002573C7">
        <w:t>multifactorial</w:t>
      </w:r>
      <w:r>
        <w:t xml:space="preserve"> y acceso condicional.</w:t>
      </w:r>
    </w:p>
    <w:p w14:paraId="06F5FE9A" w14:textId="33A37C3E" w:rsidR="00985DA7" w:rsidRDefault="00985DA7" w:rsidP="00985DA7">
      <w:pPr>
        <w:pStyle w:val="Listaconvietas"/>
      </w:pPr>
      <w:r>
        <w:t>Se realizo una implementación de un estilo arquitectónico de API-REST.</w:t>
      </w:r>
    </w:p>
    <w:p w14:paraId="21E213D1" w14:textId="7F1BF211" w:rsidR="00985DA7" w:rsidRDefault="00985DA7" w:rsidP="00985DA7">
      <w:pPr>
        <w:pStyle w:val="Listaconvietas"/>
      </w:pPr>
      <w:r>
        <w:t xml:space="preserve">Se utilizo el </w:t>
      </w:r>
      <w:proofErr w:type="spellStart"/>
      <w:r>
        <w:t>framework</w:t>
      </w:r>
      <w:proofErr w:type="spellEnd"/>
      <w:r>
        <w:t xml:space="preserve"> de Spring para la </w:t>
      </w:r>
      <w:r w:rsidR="002573C7">
        <w:t>construcción</w:t>
      </w:r>
      <w:r>
        <w:t xml:space="preserve"> de la aplicación con un </w:t>
      </w:r>
      <w:r w:rsidR="002573C7">
        <w:t>patrón</w:t>
      </w:r>
      <w:r>
        <w:t xml:space="preserve"> de MVN (Model</w:t>
      </w:r>
      <w:r w:rsidR="002573C7">
        <w:t>o - Vista - Controlador</w:t>
      </w:r>
      <w:r>
        <w:t>)</w:t>
      </w:r>
      <w:r w:rsidR="002573C7">
        <w:t>.</w:t>
      </w:r>
    </w:p>
    <w:p w14:paraId="1C19AD8B" w14:textId="03236009" w:rsidR="002573C7" w:rsidRDefault="002573C7" w:rsidP="002573C7">
      <w:pPr>
        <w:pStyle w:val="Listaconvietas"/>
      </w:pPr>
      <w:r>
        <w:t>Se hizo uso de un modulo STOMP para el aprovechamiento y configuración de los tópicos, con el fin de garantizar el real-time en nuestro proyecto</w:t>
      </w:r>
      <w:r w:rsidR="00557DE4">
        <w:t>, mediante la arquitectura de publicador - subscritor</w:t>
      </w:r>
      <w:r>
        <w:t>.</w:t>
      </w:r>
    </w:p>
    <w:p w14:paraId="5A3BE678" w14:textId="77777777" w:rsidR="002573C7" w:rsidRPr="00557DE4" w:rsidRDefault="002573C7" w:rsidP="002573C7">
      <w:pPr>
        <w:pStyle w:val="Listaconvietas"/>
        <w:numPr>
          <w:ilvl w:val="0"/>
          <w:numId w:val="0"/>
        </w:numPr>
        <w:rPr>
          <w:u w:val="single"/>
        </w:rPr>
      </w:pPr>
    </w:p>
    <w:p w14:paraId="5F0C1FFE" w14:textId="5C8B14F3" w:rsidR="002573C7" w:rsidRPr="00874AA1" w:rsidRDefault="002573C7" w:rsidP="002573C7">
      <w:pPr>
        <w:pStyle w:val="Ttulo1"/>
      </w:pPr>
      <w:r>
        <w:t>Diagramas realizados:</w:t>
      </w:r>
    </w:p>
    <w:p w14:paraId="3655A6DB" w14:textId="53C74AF1" w:rsidR="00985DA7" w:rsidRDefault="002573C7" w:rsidP="002573C7">
      <w:pPr>
        <w:pStyle w:val="Listaconvietas"/>
      </w:pPr>
      <w:r>
        <w:t>Diagrama de componentes:</w:t>
      </w:r>
    </w:p>
    <w:p w14:paraId="1F92E156" w14:textId="68A9870C" w:rsidR="002573C7" w:rsidRDefault="002573C7" w:rsidP="002573C7">
      <w:pPr>
        <w:pStyle w:val="Listaconvietas"/>
      </w:pPr>
      <w:r>
        <w:t>Diagrama de clases:</w:t>
      </w:r>
    </w:p>
    <w:p w14:paraId="4AAEB518" w14:textId="538C96F4" w:rsidR="002573C7" w:rsidRDefault="002573C7" w:rsidP="002573C7">
      <w:pPr>
        <w:pStyle w:val="Listaconvietas"/>
      </w:pPr>
      <w:r>
        <w:t>Diagrama de contexto:</w:t>
      </w:r>
    </w:p>
    <w:p w14:paraId="5387F55E" w14:textId="4F6E69EA" w:rsidR="002573C7" w:rsidRDefault="002573C7" w:rsidP="002573C7">
      <w:pPr>
        <w:pStyle w:val="Listaconvietas"/>
      </w:pPr>
      <w:r>
        <w:t>Diagrama de despliegue:</w:t>
      </w:r>
    </w:p>
    <w:p w14:paraId="59E21FE2" w14:textId="4F96E446" w:rsidR="002573C7" w:rsidRDefault="002573C7" w:rsidP="002573C7">
      <w:pPr>
        <w:pStyle w:val="Listaconvietas"/>
      </w:pPr>
      <w:r>
        <w:t>Diagrama de actividades:</w:t>
      </w:r>
    </w:p>
    <w:p w14:paraId="6AC03934" w14:textId="6B5F6FAE" w:rsidR="00007DD6" w:rsidRDefault="00007DD6" w:rsidP="00007DD6">
      <w:pPr>
        <w:pStyle w:val="Listaconvietas"/>
        <w:numPr>
          <w:ilvl w:val="0"/>
          <w:numId w:val="0"/>
        </w:numPr>
      </w:pPr>
    </w:p>
    <w:p w14:paraId="0C02CE31" w14:textId="62ACE5C5" w:rsidR="00007DD6" w:rsidRPr="00874AA1" w:rsidRDefault="00007DD6" w:rsidP="00007DD6">
      <w:pPr>
        <w:pStyle w:val="Ttulo1"/>
      </w:pPr>
      <w:r>
        <w:t>Descripción de la arquitectura:</w:t>
      </w:r>
    </w:p>
    <w:p w14:paraId="415CAA0F" w14:textId="56A6E759" w:rsidR="00007DD6" w:rsidRDefault="00007DD6" w:rsidP="00007DD6">
      <w:r>
        <w:t>Nuestro proyecto fue organizado en las siguientes capas:</w:t>
      </w:r>
    </w:p>
    <w:p w14:paraId="6C9FBF88" w14:textId="0C859844" w:rsidR="00007DD6" w:rsidRDefault="00007DD6" w:rsidP="00007DD6">
      <w:pPr>
        <w:pStyle w:val="Listaconvietas"/>
      </w:pPr>
      <w:r>
        <w:t xml:space="preserve">Aplicación: Para esta utilizamos Java, Maven y Spring </w:t>
      </w:r>
      <w:proofErr w:type="spellStart"/>
      <w:r>
        <w:t>Boot</w:t>
      </w:r>
      <w:proofErr w:type="spellEnd"/>
      <w:r>
        <w:t>.</w:t>
      </w:r>
    </w:p>
    <w:p w14:paraId="4783B65F" w14:textId="694595E5" w:rsidR="00007DD6" w:rsidRDefault="00007DD6" w:rsidP="00007DD6">
      <w:pPr>
        <w:pStyle w:val="Listaconvietas"/>
      </w:pPr>
      <w:r>
        <w:t>Presentación: Para esta utilizamos HTML, CSS y JavaScript.</w:t>
      </w:r>
    </w:p>
    <w:p w14:paraId="474C66B6" w14:textId="77777777" w:rsidR="00007DD6" w:rsidRPr="00221212" w:rsidRDefault="00007DD6" w:rsidP="00007DD6">
      <w:pPr>
        <w:pStyle w:val="Listaconvietas"/>
        <w:numPr>
          <w:ilvl w:val="0"/>
          <w:numId w:val="0"/>
        </w:numPr>
        <w:rPr>
          <w:u w:val="single"/>
        </w:rPr>
      </w:pPr>
    </w:p>
    <w:p w14:paraId="07378C49" w14:textId="26A78D4B" w:rsidR="00563FE4" w:rsidRPr="00221212" w:rsidRDefault="002573C7" w:rsidP="00874AA1">
      <w:pPr>
        <w:pStyle w:val="Ttulo1"/>
        <w:rPr>
          <w:u w:val="single"/>
        </w:rPr>
      </w:pPr>
      <w:r>
        <w:t>Conclusiones:</w:t>
      </w:r>
    </w:p>
    <w:p w14:paraId="790D92CD" w14:textId="3DF584C4" w:rsidR="00563FE4" w:rsidRDefault="00221212" w:rsidP="00874AA1">
      <w:r>
        <w:t>Con esta aplicación estamos cumpliendo con los requerimientos principales, que son el uso de real-time y concurrencia. El primero se evidencia cuando el creador de la partida desea ver lo que esta haciendo cada uno de los participantes en ese momento, y el segundo se evidencia en la obtención de la pista.</w:t>
      </w:r>
    </w:p>
    <w:p w14:paraId="555C79EA" w14:textId="53A972E0" w:rsidR="00221212" w:rsidRPr="00874AA1" w:rsidRDefault="00221212" w:rsidP="00874AA1">
      <w:r>
        <w:t xml:space="preserve">Para su funcionamiento correcto hacemos uso de diversos servicios </w:t>
      </w:r>
      <w:proofErr w:type="spellStart"/>
      <w:r>
        <w:t>cloud</w:t>
      </w:r>
      <w:proofErr w:type="spellEnd"/>
      <w:r>
        <w:t xml:space="preserve"> suministrados por Microsoft Azure, con el fin de brindarle una alta disponibilidad al usuario. Brindándole un uso seguro, para una buena experiencia usando la aplicación, por medio de las distintas tácticas de seguridad explica</w:t>
      </w:r>
      <w:r w:rsidR="00A575DE">
        <w:t>das</w:t>
      </w:r>
      <w:r>
        <w:t xml:space="preserve"> anteriormente.</w:t>
      </w:r>
    </w:p>
    <w:p w14:paraId="18C5AADA" w14:textId="6B6F72D2" w:rsidR="00563FE4" w:rsidRPr="00874AA1" w:rsidRDefault="00007DD6" w:rsidP="00874AA1">
      <w:pPr>
        <w:pStyle w:val="Ttulo1"/>
      </w:pPr>
      <w:r>
        <w:t>Vínculo del proyecto:</w:t>
      </w:r>
    </w:p>
    <w:p w14:paraId="723821B8" w14:textId="77777777" w:rsidR="00044941" w:rsidRPr="00874AA1" w:rsidRDefault="00000000" w:rsidP="00874AA1">
      <w:sdt>
        <w:sdtPr>
          <w:alias w:val="Vínculo para acceder al proyecto:"/>
          <w:tag w:val="Vínculo para acceder al proyecto:"/>
          <w:id w:val="-1031334464"/>
          <w:placeholder>
            <w:docPart w:val="C584D5BFC615410DAF0C5C44E1B383A9"/>
          </w:placeholder>
          <w:temporary/>
          <w:showingPlcHdr/>
          <w15:appearance w15:val="hidden"/>
        </w:sdtPr>
        <w:sdtContent>
          <w:r w:rsidR="002F1EA7" w:rsidRPr="00874AA1">
            <w:rPr>
              <w:lang w:bidi="es-ES"/>
            </w:rPr>
            <w:t>Vínculo para acceder al proyecto</w:t>
          </w:r>
        </w:sdtContent>
      </w:sdt>
    </w:p>
    <w:sectPr w:rsidR="00044941" w:rsidRPr="00874AA1" w:rsidSect="00DA23E2">
      <w:pgSz w:w="11906" w:h="16838" w:code="9"/>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FE2A" w14:textId="77777777" w:rsidR="000449AF" w:rsidRDefault="000449AF" w:rsidP="00524988">
      <w:pPr>
        <w:spacing w:after="0" w:line="240" w:lineRule="auto"/>
      </w:pPr>
      <w:r>
        <w:separator/>
      </w:r>
    </w:p>
  </w:endnote>
  <w:endnote w:type="continuationSeparator" w:id="0">
    <w:p w14:paraId="4BF4F7B3" w14:textId="77777777" w:rsidR="000449AF" w:rsidRDefault="000449AF"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8D30" w14:textId="77777777" w:rsidR="000449AF" w:rsidRDefault="000449AF" w:rsidP="00524988">
      <w:pPr>
        <w:spacing w:after="0" w:line="240" w:lineRule="auto"/>
      </w:pPr>
      <w:r>
        <w:separator/>
      </w:r>
    </w:p>
  </w:footnote>
  <w:footnote w:type="continuationSeparator" w:id="0">
    <w:p w14:paraId="2E373D03" w14:textId="77777777" w:rsidR="000449AF" w:rsidRDefault="000449AF"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D395B37"/>
    <w:multiLevelType w:val="hybridMultilevel"/>
    <w:tmpl w:val="720C9AE4"/>
    <w:lvl w:ilvl="0" w:tplc="0409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01B6DB5"/>
    <w:multiLevelType w:val="multilevel"/>
    <w:tmpl w:val="EB50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71377"/>
    <w:multiLevelType w:val="hybridMultilevel"/>
    <w:tmpl w:val="CBB8052A"/>
    <w:lvl w:ilvl="0" w:tplc="0409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45AF6"/>
    <w:multiLevelType w:val="hybridMultilevel"/>
    <w:tmpl w:val="B5DEB8DC"/>
    <w:lvl w:ilvl="0" w:tplc="0409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37BF8"/>
    <w:multiLevelType w:val="hybridMultilevel"/>
    <w:tmpl w:val="3EC22564"/>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784211">
    <w:abstractNumId w:val="8"/>
  </w:num>
  <w:num w:numId="2" w16cid:durableId="1893613545">
    <w:abstractNumId w:val="6"/>
  </w:num>
  <w:num w:numId="3" w16cid:durableId="654992780">
    <w:abstractNumId w:val="4"/>
  </w:num>
  <w:num w:numId="4" w16cid:durableId="199709325">
    <w:abstractNumId w:val="0"/>
  </w:num>
  <w:num w:numId="5" w16cid:durableId="418258450">
    <w:abstractNumId w:val="2"/>
  </w:num>
  <w:num w:numId="6" w16cid:durableId="1337998780">
    <w:abstractNumId w:val="1"/>
  </w:num>
  <w:num w:numId="7" w16cid:durableId="1765419082">
    <w:abstractNumId w:val="7"/>
  </w:num>
  <w:num w:numId="8" w16cid:durableId="685057140">
    <w:abstractNumId w:val="5"/>
  </w:num>
  <w:num w:numId="9" w16cid:durableId="2132481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88"/>
    <w:rsid w:val="00007DD6"/>
    <w:rsid w:val="00044941"/>
    <w:rsid w:val="000449AF"/>
    <w:rsid w:val="00076856"/>
    <w:rsid w:val="00097C80"/>
    <w:rsid w:val="00151A42"/>
    <w:rsid w:val="001D3008"/>
    <w:rsid w:val="001E3ADA"/>
    <w:rsid w:val="00221212"/>
    <w:rsid w:val="002261A4"/>
    <w:rsid w:val="002573C7"/>
    <w:rsid w:val="002F1EA7"/>
    <w:rsid w:val="003169C1"/>
    <w:rsid w:val="0034788D"/>
    <w:rsid w:val="003A2CB5"/>
    <w:rsid w:val="00432A3E"/>
    <w:rsid w:val="0045021B"/>
    <w:rsid w:val="00481FAD"/>
    <w:rsid w:val="00483FFD"/>
    <w:rsid w:val="004C38B2"/>
    <w:rsid w:val="004E4E61"/>
    <w:rsid w:val="005244D5"/>
    <w:rsid w:val="00524988"/>
    <w:rsid w:val="00543384"/>
    <w:rsid w:val="00557DE4"/>
    <w:rsid w:val="00561486"/>
    <w:rsid w:val="00563FE4"/>
    <w:rsid w:val="005733DE"/>
    <w:rsid w:val="00575138"/>
    <w:rsid w:val="00575C9D"/>
    <w:rsid w:val="005854E9"/>
    <w:rsid w:val="00635D86"/>
    <w:rsid w:val="00646886"/>
    <w:rsid w:val="006F4401"/>
    <w:rsid w:val="00705BEB"/>
    <w:rsid w:val="00734ADD"/>
    <w:rsid w:val="00783197"/>
    <w:rsid w:val="007F06E6"/>
    <w:rsid w:val="00874AA1"/>
    <w:rsid w:val="009271FC"/>
    <w:rsid w:val="00985DA7"/>
    <w:rsid w:val="009E09CD"/>
    <w:rsid w:val="00A06D71"/>
    <w:rsid w:val="00A4447C"/>
    <w:rsid w:val="00A575DE"/>
    <w:rsid w:val="00A774AA"/>
    <w:rsid w:val="00BD7B49"/>
    <w:rsid w:val="00BE2066"/>
    <w:rsid w:val="00C10E88"/>
    <w:rsid w:val="00CC6D2E"/>
    <w:rsid w:val="00CF65E6"/>
    <w:rsid w:val="00D02625"/>
    <w:rsid w:val="00D46121"/>
    <w:rsid w:val="00D85612"/>
    <w:rsid w:val="00DA23E2"/>
    <w:rsid w:val="00DC1F9D"/>
    <w:rsid w:val="00F07C0A"/>
    <w:rsid w:val="00FA6F20"/>
    <w:rsid w:val="00FE075E"/>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F4866"/>
  <w15:chartTrackingRefBased/>
  <w15:docId w15:val="{B5C6F963-E804-47F3-BB9F-E93D31CF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Ttulo1">
    <w:name w:val="heading 1"/>
    <w:basedOn w:val="Normal"/>
    <w:link w:val="Ttulo1C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Ttulo2">
    <w:name w:val="heading 2"/>
    <w:basedOn w:val="Normal"/>
    <w:link w:val="Ttulo2Car"/>
    <w:uiPriority w:val="9"/>
    <w:unhideWhenUsed/>
    <w:qFormat/>
    <w:rsid w:val="00874AA1"/>
    <w:pPr>
      <w:contextualSpacing/>
      <w:outlineLvl w:val="1"/>
    </w:pPr>
    <w:rPr>
      <w:rFonts w:eastAsiaTheme="majorEastAsia" w:cstheme="majorBidi"/>
      <w:b/>
      <w:sz w:val="26"/>
      <w:szCs w:val="26"/>
    </w:rPr>
  </w:style>
  <w:style w:type="paragraph" w:styleId="Ttulo3">
    <w:name w:val="heading 3"/>
    <w:basedOn w:val="Normal"/>
    <w:link w:val="Ttulo3Car"/>
    <w:uiPriority w:val="9"/>
    <w:unhideWhenUsed/>
    <w:qFormat/>
    <w:rsid w:val="00874AA1"/>
    <w:pPr>
      <w:contextualSpacing/>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1"/>
    <w:rsid w:val="00874AA1"/>
    <w:pPr>
      <w:numPr>
        <w:numId w:val="4"/>
      </w:numPr>
      <w:ind w:left="720"/>
      <w:contextualSpacing/>
    </w:pPr>
    <w:rPr>
      <w:sz w:val="22"/>
    </w:rPr>
  </w:style>
  <w:style w:type="paragraph" w:styleId="Ttulo">
    <w:name w:val="Title"/>
    <w:basedOn w:val="Normal"/>
    <w:next w:val="Normal"/>
    <w:link w:val="TtuloC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tuloCar">
    <w:name w:val="Título Car"/>
    <w:basedOn w:val="Fuentedeprrafopredeter"/>
    <w:link w:val="Ttulo"/>
    <w:uiPriority w:val="1"/>
    <w:rsid w:val="00874AA1"/>
    <w:rPr>
      <w:rFonts w:asciiTheme="majorHAnsi" w:eastAsiaTheme="majorEastAsia" w:hAnsiTheme="majorHAnsi" w:cstheme="majorBidi"/>
      <w:b/>
      <w:kern w:val="28"/>
      <w:sz w:val="28"/>
      <w:szCs w:val="56"/>
    </w:rPr>
  </w:style>
  <w:style w:type="character" w:customStyle="1" w:styleId="Ttulo1Car">
    <w:name w:val="Título 1 Car"/>
    <w:basedOn w:val="Fuentedeprrafopredeter"/>
    <w:link w:val="Ttulo1"/>
    <w:uiPriority w:val="9"/>
    <w:rsid w:val="00874AA1"/>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874AA1"/>
    <w:rPr>
      <w:rFonts w:eastAsiaTheme="majorEastAsia" w:cstheme="majorBidi"/>
      <w:b/>
      <w:sz w:val="26"/>
      <w:szCs w:val="26"/>
    </w:rPr>
  </w:style>
  <w:style w:type="character" w:customStyle="1" w:styleId="Ttulo3Car">
    <w:name w:val="Título 3 Car"/>
    <w:basedOn w:val="Fuentedeprrafopredeter"/>
    <w:link w:val="Ttulo3"/>
    <w:uiPriority w:val="9"/>
    <w:rsid w:val="00874AA1"/>
    <w:rPr>
      <w:rFonts w:eastAsiaTheme="majorEastAsia" w:cstheme="majorBidi"/>
      <w:b/>
      <w:i/>
      <w:sz w:val="24"/>
      <w:szCs w:val="24"/>
    </w:rPr>
  </w:style>
  <w:style w:type="paragraph" w:styleId="Encabezado">
    <w:name w:val="header"/>
    <w:basedOn w:val="Normal"/>
    <w:link w:val="EncabezadoCar"/>
    <w:uiPriority w:val="99"/>
    <w:unhideWhenUsed/>
    <w:rsid w:val="00874A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4AA1"/>
  </w:style>
  <w:style w:type="paragraph" w:styleId="Piedepgina">
    <w:name w:val="footer"/>
    <w:basedOn w:val="Normal"/>
    <w:link w:val="PiedepginaCar"/>
    <w:uiPriority w:val="99"/>
    <w:unhideWhenUsed/>
    <w:rsid w:val="00874A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4AA1"/>
  </w:style>
  <w:style w:type="character" w:styleId="Textodelmarcadordeposicin">
    <w:name w:val="Placeholder Text"/>
    <w:basedOn w:val="Fuentedeprrafopredeter"/>
    <w:uiPriority w:val="99"/>
    <w:semiHidden/>
    <w:rsid w:val="00874AA1"/>
    <w:rPr>
      <w:color w:val="808080"/>
    </w:rPr>
  </w:style>
  <w:style w:type="paragraph" w:customStyle="1" w:styleId="Normalconsangra">
    <w:name w:val="Normal;con sangría"/>
    <w:basedOn w:val="Normal"/>
    <w:uiPriority w:val="12"/>
    <w:qFormat/>
    <w:rsid w:val="00874AA1"/>
    <w:pPr>
      <w:ind w:left="720"/>
      <w:contextualSpacing/>
    </w:pPr>
  </w:style>
  <w:style w:type="table" w:styleId="Tablaconcuadrcula">
    <w:name w:val="Table Grid"/>
    <w:basedOn w:val="Tablanormal"/>
    <w:uiPriority w:val="39"/>
    <w:rsid w:val="00A0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34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ppData\Roaming\Microsoft\Templates\Aprendizaje%20basado%20en%20proyec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84D5BFC615410DAF0C5C44E1B383A9"/>
        <w:category>
          <w:name w:val="General"/>
          <w:gallery w:val="placeholder"/>
        </w:category>
        <w:types>
          <w:type w:val="bbPlcHdr"/>
        </w:types>
        <w:behaviors>
          <w:behavior w:val="content"/>
        </w:behaviors>
        <w:guid w:val="{A36D316A-3527-412C-9FD1-990F8EB13217}"/>
      </w:docPartPr>
      <w:docPartBody>
        <w:p w:rsidR="009913A4" w:rsidRDefault="00000000">
          <w:pPr>
            <w:pStyle w:val="C584D5BFC615410DAF0C5C44E1B383A9"/>
          </w:pPr>
          <w:r w:rsidRPr="00874AA1">
            <w:rPr>
              <w:lang w:bidi="es-ES"/>
            </w:rPr>
            <w:t>Vínculo para acceder al proyecto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57"/>
    <w:rsid w:val="002A4F07"/>
    <w:rsid w:val="009913A4"/>
    <w:rsid w:val="009B6AC1"/>
    <w:rsid w:val="00CB1A57"/>
    <w:rsid w:val="00CF25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584D5BFC615410DAF0C5C44E1B383A9">
    <w:name w:val="C584D5BFC615410DAF0C5C44E1B383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Aprendizaje basado en proyectos</Template>
  <TotalTime>392</TotalTime>
  <Pages>4</Pages>
  <Words>1197</Words>
  <Characters>6588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vanessa montaña gomez</dc:creator>
  <cp:keywords/>
  <dc:description/>
  <cp:lastModifiedBy>NICOLE VANESSA MONTAÑA GOMEZ</cp:lastModifiedBy>
  <cp:revision>7</cp:revision>
  <dcterms:created xsi:type="dcterms:W3CDTF">2022-12-01T00:00:00Z</dcterms:created>
  <dcterms:modified xsi:type="dcterms:W3CDTF">2022-12-06T03:02:00Z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